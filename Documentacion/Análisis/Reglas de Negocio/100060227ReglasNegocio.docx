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76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 w:rsidRPr="00F432AB">
        <w:rPr>
          <w:rFonts w:ascii="Impact" w:hAnsi="Impact" w:cs="Impact"/>
          <w:b/>
          <w:bCs/>
          <w:sz w:val="47"/>
          <w:szCs w:val="47"/>
          <w:lang w:val="es-ES"/>
        </w:rPr>
        <w:t>Reglas de Negocio</w:t>
      </w: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732A76" w:rsidRPr="00CC1294" w:rsidRDefault="00732A76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732A76" w:rsidRPr="00CC1294" w:rsidRDefault="00732A76" w:rsidP="00BA5021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732A76" w:rsidRPr="00F45D1C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732A76" w:rsidRPr="00F45D1C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732A76" w:rsidRPr="00F45D1C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16/03/2013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Aneudy Labour</w:t>
            </w:r>
          </w:p>
        </w:tc>
      </w:tr>
      <w:tr w:rsidR="00732A76" w:rsidRPr="00F45D1C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732A76" w:rsidRPr="00F45D1C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</w:tr>
      <w:tr w:rsidR="00732A76" w:rsidRPr="00F45D1C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</w:tr>
    </w:tbl>
    <w:p w:rsidR="00732A76" w:rsidRPr="00CC1294" w:rsidRDefault="00732A76" w:rsidP="00BA5021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732A76" w:rsidRPr="00F45D1C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br w:type="page"/>
            </w:r>
            <w:r w:rsidRPr="00F45D1C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732A76" w:rsidRPr="00F45D1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45D1C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732A76" w:rsidRPr="00F45D1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732A76" w:rsidRPr="00F45D1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F45D1C">
                <w:rPr>
                  <w:color w:val="000000"/>
                  <w:lang w:eastAsia="es-DO"/>
                </w:rPr>
                <w:t>aneudylab@gmail.com</w:t>
              </w:r>
            </w:smartTag>
            <w:r w:rsidRPr="00F45D1C">
              <w:rPr>
                <w:color w:val="000000"/>
                <w:lang w:eastAsia="es-DO"/>
              </w:rPr>
              <w:t>; Móvil 829-441-8800</w:t>
            </w:r>
          </w:p>
        </w:tc>
      </w:tr>
      <w:tr w:rsidR="00732A76" w:rsidRPr="00F45D1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</w:tr>
      <w:tr w:rsidR="00732A76" w:rsidRPr="00F45D1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A76" w:rsidRPr="00F45D1C" w:rsidRDefault="00732A76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45D1C">
              <w:rPr>
                <w:color w:val="000000"/>
                <w:lang w:eastAsia="es-DO"/>
              </w:rPr>
              <w:t> </w:t>
            </w:r>
          </w:p>
        </w:tc>
      </w:tr>
    </w:tbl>
    <w:p w:rsidR="00732A76" w:rsidRDefault="00732A76" w:rsidP="00BA5021">
      <w:pPr>
        <w:rPr>
          <w:lang w:val="en-US"/>
        </w:rPr>
      </w:pPr>
    </w:p>
    <w:p w:rsidR="00732A76" w:rsidRPr="008856B3" w:rsidRDefault="00732A76" w:rsidP="00BA5021"/>
    <w:p w:rsidR="00732A76" w:rsidRDefault="00732A76" w:rsidP="00BA5021">
      <w:pPr>
        <w:sectPr w:rsidR="00732A76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32A76" w:rsidRDefault="00732A76" w:rsidP="00F432AB">
      <w:pPr>
        <w:pStyle w:val="Tit1"/>
      </w:pPr>
      <w:r w:rsidRPr="00F432AB">
        <w:t>Reglas de N</w:t>
      </w:r>
      <w:bookmarkStart w:id="0" w:name="_GoBack"/>
      <w:bookmarkEnd w:id="0"/>
      <w:r w:rsidRPr="00F432AB">
        <w:t>egocio</w:t>
      </w:r>
    </w:p>
    <w:p w:rsidR="00732A76" w:rsidRDefault="00732A76" w:rsidP="00F432AB">
      <w:r>
        <w:t xml:space="preserve">BR001: Solamente los supervisores, representantes y administradores tendrán acceso al sistema. </w:t>
      </w:r>
    </w:p>
    <w:p w:rsidR="00732A76" w:rsidRDefault="00732A76" w:rsidP="00F432AB">
      <w:r>
        <w:t>BR002: Los empleados nuevos deberán ser registrados por los administradores.</w:t>
      </w:r>
    </w:p>
    <w:p w:rsidR="00732A76" w:rsidRDefault="00732A76" w:rsidP="00F432AB">
      <w:r>
        <w:t>BR003: La plantilla de evaluación activa será la última creada.</w:t>
      </w:r>
    </w:p>
    <w:p w:rsidR="00732A76" w:rsidRDefault="00732A76" w:rsidP="00F432AB">
      <w:r>
        <w:t>BR004: Solamente puede haber una plantilla de evaluación activa.</w:t>
      </w:r>
    </w:p>
    <w:p w:rsidR="00732A76" w:rsidRDefault="00732A76" w:rsidP="00F432AB">
      <w:r>
        <w:t>BR005: Los supervisores deben generar 8 evaluaciones mensuales a cada representante.</w:t>
      </w:r>
    </w:p>
    <w:p w:rsidR="00732A76" w:rsidRDefault="00732A76" w:rsidP="00F432AB">
      <w:r>
        <w:t>BR006: Los supervisores solamente pueden evaluar representantes que estén bajo su supervisión.</w:t>
      </w:r>
    </w:p>
    <w:p w:rsidR="00732A76" w:rsidRDefault="00732A76" w:rsidP="00F432AB">
      <w:r>
        <w:t>BR007: Los representantes pueden revisar sus evaluaciones y reclamar los puntos con que no estén de acuerdo.</w:t>
      </w:r>
    </w:p>
    <w:p w:rsidR="00732A76" w:rsidRDefault="00732A76" w:rsidP="00F432AB">
      <w:r>
        <w:t>BR008: Los representantes solamente podrán reclamar evaluaciones que se hayan hecho en el mes en curso.</w:t>
      </w:r>
    </w:p>
    <w:p w:rsidR="00732A76" w:rsidRDefault="00732A76" w:rsidP="00F432AB">
      <w:r>
        <w:t>BR009: Los supervisores deben revisar los puntos reclamados por los representantes.</w:t>
      </w:r>
    </w:p>
    <w:p w:rsidR="00732A76" w:rsidRDefault="00732A76" w:rsidP="00F432AB">
      <w:r>
        <w:t>BR010: Los supervisores deben retroalimentar a los representantes sobre los puntos de evaluación que fueron reclamados y no procedió la reclamación</w:t>
      </w:r>
    </w:p>
    <w:p w:rsidR="00732A76" w:rsidRDefault="00732A76" w:rsidP="00F432AB">
      <w:r>
        <w:t>BR011: Los supervisores actualizarán todos los puntos de evaluación reclamados según procedan o no.</w:t>
      </w:r>
    </w:p>
    <w:p w:rsidR="00732A76" w:rsidRPr="00F432AB" w:rsidRDefault="00732A76" w:rsidP="00F432AB">
      <w:r>
        <w:t>BR012: Los supervisores pueden ver un resumen con los resultados mensuales de los representantes que se reportan a ellos.</w:t>
      </w:r>
    </w:p>
    <w:sectPr w:rsidR="00732A76" w:rsidRPr="00F432AB" w:rsidSect="002D3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1297"/>
    <w:rsid w:val="000E7614"/>
    <w:rsid w:val="001121FB"/>
    <w:rsid w:val="00130A3F"/>
    <w:rsid w:val="00196B7A"/>
    <w:rsid w:val="001D6A68"/>
    <w:rsid w:val="00206950"/>
    <w:rsid w:val="002543FE"/>
    <w:rsid w:val="00264797"/>
    <w:rsid w:val="002D393E"/>
    <w:rsid w:val="00331297"/>
    <w:rsid w:val="003E1EC2"/>
    <w:rsid w:val="00406E91"/>
    <w:rsid w:val="00431D0F"/>
    <w:rsid w:val="004C3366"/>
    <w:rsid w:val="005029D2"/>
    <w:rsid w:val="00672BE2"/>
    <w:rsid w:val="006C4804"/>
    <w:rsid w:val="00732A76"/>
    <w:rsid w:val="00860B8C"/>
    <w:rsid w:val="008856B3"/>
    <w:rsid w:val="00891D0A"/>
    <w:rsid w:val="008B3B1B"/>
    <w:rsid w:val="0091269C"/>
    <w:rsid w:val="00A25992"/>
    <w:rsid w:val="00A311F9"/>
    <w:rsid w:val="00BA5021"/>
    <w:rsid w:val="00BB7C4C"/>
    <w:rsid w:val="00C0717E"/>
    <w:rsid w:val="00C46B27"/>
    <w:rsid w:val="00CC1294"/>
    <w:rsid w:val="00DB4737"/>
    <w:rsid w:val="00DD5026"/>
    <w:rsid w:val="00F432AB"/>
    <w:rsid w:val="00F45D1C"/>
    <w:rsid w:val="00F4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3E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0E7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ListParagraph">
    <w:name w:val="List Paragraph"/>
    <w:basedOn w:val="Normal"/>
    <w:uiPriority w:val="99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uiPriority w:val="99"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ListParagraph"/>
    <w:uiPriority w:val="99"/>
    <w:rsid w:val="00F4693B"/>
    <w:pPr>
      <w:numPr>
        <w:numId w:val="3"/>
      </w:numPr>
      <w:ind w:left="364"/>
    </w:pPr>
    <w:rPr>
      <w:b/>
      <w:bCs/>
    </w:rPr>
  </w:style>
  <w:style w:type="paragraph" w:customStyle="1" w:styleId="Default">
    <w:name w:val="Default"/>
    <w:uiPriority w:val="99"/>
    <w:rsid w:val="00860B8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DO"/>
    </w:rPr>
  </w:style>
  <w:style w:type="paragraph" w:customStyle="1" w:styleId="Trmino">
    <w:name w:val="Término"/>
    <w:basedOn w:val="Normal"/>
    <w:next w:val="Definicin"/>
    <w:uiPriority w:val="99"/>
    <w:rsid w:val="00431D0F"/>
    <w:pPr>
      <w:spacing w:after="0" w:line="240" w:lineRule="auto"/>
    </w:pPr>
    <w:rPr>
      <w:rFonts w:ascii="Arial" w:hAnsi="Arial" w:cs="Arial"/>
      <w:b/>
      <w:bCs/>
      <w:sz w:val="28"/>
      <w:szCs w:val="28"/>
    </w:rPr>
  </w:style>
  <w:style w:type="paragraph" w:customStyle="1" w:styleId="Definicin">
    <w:name w:val="Definición"/>
    <w:basedOn w:val="Trmino"/>
    <w:uiPriority w:val="99"/>
    <w:rsid w:val="00431D0F"/>
    <w:pPr>
      <w:spacing w:before="120" w:after="240"/>
      <w:ind w:left="340"/>
    </w:pPr>
    <w:rPr>
      <w:b w:val="0"/>
      <w:bCs w:val="0"/>
      <w:sz w:val="24"/>
      <w:szCs w:val="24"/>
    </w:rPr>
  </w:style>
  <w:style w:type="numbering" w:customStyle="1" w:styleId="LisTit">
    <w:name w:val="LisTit"/>
    <w:rsid w:val="00561B50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40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4</Pages>
  <Words>239</Words>
  <Characters>1366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11</cp:revision>
  <cp:lastPrinted>2013-03-17T00:04:00Z</cp:lastPrinted>
  <dcterms:created xsi:type="dcterms:W3CDTF">2013-03-16T17:32:00Z</dcterms:created>
  <dcterms:modified xsi:type="dcterms:W3CDTF">2013-09-10T21:00:00Z</dcterms:modified>
</cp:coreProperties>
</file>