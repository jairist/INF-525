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EC3" w:rsidRDefault="009D2EC3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b/>
          <w:bCs/>
          <w:sz w:val="47"/>
          <w:szCs w:val="47"/>
          <w:lang w:val="es-ES"/>
        </w:rPr>
      </w:pPr>
      <w:r w:rsidRPr="00DB4737">
        <w:rPr>
          <w:rFonts w:ascii="Impact" w:hAnsi="Impact" w:cs="Impact"/>
          <w:b/>
          <w:bCs/>
          <w:sz w:val="47"/>
          <w:szCs w:val="47"/>
          <w:lang w:val="es-ES"/>
        </w:rPr>
        <w:t xml:space="preserve">Contratos </w:t>
      </w:r>
      <w:r>
        <w:rPr>
          <w:rFonts w:ascii="Impact" w:hAnsi="Impact" w:cs="Impact"/>
          <w:b/>
          <w:bCs/>
          <w:sz w:val="47"/>
          <w:szCs w:val="47"/>
          <w:lang w:val="es-ES"/>
        </w:rPr>
        <w:t xml:space="preserve">de </w:t>
      </w:r>
      <w:bookmarkStart w:id="0" w:name="_GoBack"/>
      <w:bookmarkEnd w:id="0"/>
      <w:r w:rsidRPr="00DB4737">
        <w:rPr>
          <w:rFonts w:ascii="Impact" w:hAnsi="Impact" w:cs="Impact"/>
          <w:b/>
          <w:bCs/>
          <w:sz w:val="47"/>
          <w:szCs w:val="47"/>
          <w:lang w:val="es-ES"/>
        </w:rPr>
        <w:t>Operación del Sistema</w:t>
      </w:r>
    </w:p>
    <w:p w:rsidR="009D2EC3" w:rsidRPr="00CC1294" w:rsidRDefault="009D2EC3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9D2EC3" w:rsidRPr="00CC1294" w:rsidRDefault="009D2EC3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D2EC3" w:rsidRPr="00CC1294" w:rsidRDefault="009D2EC3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D2EC3" w:rsidRPr="00CC1294" w:rsidRDefault="009D2EC3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D2EC3" w:rsidRPr="00CC1294" w:rsidRDefault="009D2EC3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D2EC3" w:rsidRPr="00CC1294" w:rsidRDefault="009D2EC3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D2EC3" w:rsidRPr="00CC1294" w:rsidRDefault="009D2EC3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D2EC3" w:rsidRPr="00CC1294" w:rsidRDefault="009D2EC3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9D2EC3" w:rsidRPr="00CC1294" w:rsidRDefault="009D2EC3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D2EC3" w:rsidRPr="00CC1294" w:rsidRDefault="009D2EC3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D2EC3" w:rsidRPr="00CC1294" w:rsidRDefault="009D2EC3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D2EC3" w:rsidRPr="00CC1294" w:rsidRDefault="009D2EC3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D2EC3" w:rsidRPr="00CC1294" w:rsidRDefault="009D2EC3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9D2EC3" w:rsidRPr="00CC1294" w:rsidRDefault="009D2EC3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9D2EC3" w:rsidRPr="00CC1294" w:rsidRDefault="009D2EC3" w:rsidP="00BA5021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721"/>
        <w:gridCol w:w="4790"/>
        <w:gridCol w:w="3429"/>
      </w:tblGrid>
      <w:tr w:rsidR="009D2EC3" w:rsidRPr="00F15CD1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F15CD1" w:rsidRDefault="009D2EC3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15CD1">
              <w:rPr>
                <w:b/>
                <w:bCs/>
                <w:color w:val="000000"/>
                <w:lang w:eastAsia="es-DO"/>
              </w:rPr>
              <w:t>Historia del Documento</w:t>
            </w:r>
          </w:p>
        </w:tc>
      </w:tr>
      <w:tr w:rsidR="009D2EC3" w:rsidRPr="00F15CD1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15CD1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15CD1">
              <w:rPr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15CD1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9D2EC3" w:rsidRPr="00F15CD1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16/03/2013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Aneudy Labour</w:t>
            </w:r>
          </w:p>
        </w:tc>
      </w:tr>
      <w:tr w:rsidR="009D2EC3" w:rsidRPr="00F15CD1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 </w:t>
            </w:r>
          </w:p>
        </w:tc>
      </w:tr>
    </w:tbl>
    <w:p w:rsidR="009D2EC3" w:rsidRPr="00CC1294" w:rsidRDefault="009D2EC3" w:rsidP="00BA5021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/>
      </w:tblPr>
      <w:tblGrid>
        <w:gridCol w:w="2974"/>
        <w:gridCol w:w="2117"/>
        <w:gridCol w:w="5849"/>
      </w:tblGrid>
      <w:tr w:rsidR="009D2EC3" w:rsidRPr="00F15CD1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F15CD1" w:rsidRDefault="009D2EC3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15CD1">
              <w:br w:type="page"/>
            </w:r>
            <w:r w:rsidRPr="00F15CD1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9D2EC3" w:rsidRPr="00F15CD1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15CD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15CD1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F15CD1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9D2EC3" w:rsidRPr="00F15CD1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Felix Ferreiras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ferreiras54@yahoo.es; Móvil xxx-xxx-xxxx</w:t>
            </w:r>
          </w:p>
        </w:tc>
      </w:tr>
      <w:tr w:rsidR="009D2EC3" w:rsidRPr="00F15CD1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Aneudy Labour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smartTag w:uri="urn:schemas-microsoft-com:office:smarttags" w:element="PersonName">
              <w:r w:rsidRPr="00F15CD1">
                <w:rPr>
                  <w:color w:val="000000"/>
                  <w:lang w:eastAsia="es-DO"/>
                </w:rPr>
                <w:t>aneudylab@gmail.com</w:t>
              </w:r>
            </w:smartTag>
            <w:r w:rsidRPr="00F15CD1">
              <w:rPr>
                <w:color w:val="000000"/>
                <w:lang w:eastAsia="es-DO"/>
              </w:rPr>
              <w:t>; Móvil 829-441-8800</w:t>
            </w:r>
          </w:p>
        </w:tc>
      </w:tr>
      <w:tr w:rsidR="009D2EC3" w:rsidRPr="00F15CD1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D2EC3" w:rsidRPr="00F15CD1" w:rsidRDefault="009D2EC3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F15CD1">
              <w:rPr>
                <w:color w:val="000000"/>
                <w:lang w:eastAsia="es-DO"/>
              </w:rPr>
              <w:t> </w:t>
            </w:r>
          </w:p>
        </w:tc>
      </w:tr>
    </w:tbl>
    <w:p w:rsidR="009D2EC3" w:rsidRDefault="009D2EC3" w:rsidP="00BA5021">
      <w:pPr>
        <w:rPr>
          <w:lang w:val="en-US"/>
        </w:rPr>
      </w:pPr>
    </w:p>
    <w:p w:rsidR="009D2EC3" w:rsidRPr="008856B3" w:rsidRDefault="009D2EC3" w:rsidP="00BA5021"/>
    <w:p w:rsidR="009D2EC3" w:rsidRDefault="009D2EC3" w:rsidP="00BA5021">
      <w:pPr>
        <w:sectPr w:rsidR="009D2EC3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D2EC3" w:rsidRDefault="009D2EC3" w:rsidP="00DB4737">
      <w:pPr>
        <w:pStyle w:val="Tit1"/>
      </w:pPr>
      <w:r>
        <w:t>Contratos de Operación del Sistema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663"/>
        <w:gridCol w:w="8277"/>
      </w:tblGrid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CO-001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DB4737">
              <w:rPr>
                <w:color w:val="000000"/>
                <w:lang w:eastAsia="es-DO"/>
              </w:rPr>
              <w:t xml:space="preserve"> Sesión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ValidarCredenciales(nombreUsuario, Clave)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Verificar que la combinación del nombre de usuario y contraseña válidos para el sistema.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 la combinación nombre de usuario y contraseña no es válida mostrar mensaje de error indicando usuario no autorizado.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Nombre y rol del usuario.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El usuario debe estar creado en el sistema.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Una instancia de usuario fue recuperada y le fue concedido acceso al sistema.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CO-002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Crea</w:t>
            </w:r>
            <w:r>
              <w:rPr>
                <w:color w:val="000000"/>
                <w:lang w:eastAsia="es-DO"/>
              </w:rPr>
              <w:t>r</w:t>
            </w:r>
            <w:r w:rsidRPr="00DB4737">
              <w:rPr>
                <w:color w:val="000000"/>
                <w:lang w:eastAsia="es-DO"/>
              </w:rPr>
              <w:t xml:space="preserve"> plantilla de evaluación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CrearNuevaPlantillaEvaluacion()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Iniciar la creación de una nueva plantilla de evaluación.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Una instancia de plantilla de evaluación fue creada.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CO-003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Crea</w:t>
            </w:r>
            <w:r>
              <w:rPr>
                <w:color w:val="000000"/>
                <w:lang w:eastAsia="es-DO"/>
              </w:rPr>
              <w:t>r</w:t>
            </w:r>
            <w:r w:rsidRPr="00DB4737">
              <w:rPr>
                <w:color w:val="000000"/>
                <w:lang w:eastAsia="es-DO"/>
              </w:rPr>
              <w:t xml:space="preserve"> plantilla de evaluación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EntraPuntoEvaluacion(descripcion)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Crea un punto de evaluación para la plantilla de evaluación que se esté creando.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Debe existir la instancia de plantilla de evaluación a la que va destinado el punto de evaluación.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Una instancia de punto de evaluación fue creado.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CO-004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Crea</w:t>
            </w:r>
            <w:r>
              <w:rPr>
                <w:color w:val="000000"/>
                <w:lang w:eastAsia="es-DO"/>
              </w:rPr>
              <w:t>r</w:t>
            </w:r>
            <w:r w:rsidRPr="00DB4737">
              <w:rPr>
                <w:color w:val="000000"/>
                <w:lang w:eastAsia="es-DO"/>
              </w:rPr>
              <w:t xml:space="preserve"> plantilla de evaluación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FinalizarCreacionPlantilla()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Guardar la plantilla de evaluación en asociación con los puntos de evaluación creados.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Id de la plantilla de evaluación.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Deben existir la instancia de plantilla de evaluación y los punto de evaluación de que se compone.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Una instancia de plantilla de evaluación fue registrada.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CO-005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Evaluar representante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VerRepresentantes(idSupervisor)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Mostrar la lista de representantes que se reportan a un supervisor.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 no existen representantes que se reporten al supervisor mostrar error con mensaje "no hay ningún representante que se reporte a usted".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Lista de representantes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Debe existir el supervisor y los representantes que se reportan a él en el sistema.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CO-006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Evaluar representante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SolicitarNuevaEvaluacion(Representante)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Mostrar la plantilla de evaluación activa, crear una nueva evaluación y asociarla con el representante seleccionado.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 el representante seleccionado ya tiene todas sus evaluaciones para el mes en curso mostrar error indicando que el representante ya tiene todas las evaluaciones de ese mes.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 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 no hay una plantilla de evaluación creada mostrar un error indicando que no existen plantillas para evaluación.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Plantilla e evaluación activa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Debe existir el supervisor y los representantes que se reportan a él en el sistema.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Una nueva instancia de evaluación fue creada.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CO-007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Evaluar representante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EvaluarPunto(punto, cumple)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Responder un punto de evaluación.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El punto de evaluación que se evalúa debe existir en la plantilla de evaluación actual.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Una nueva instancia de respuesta fue creada y asociada al la evaluación en curso y al punto de evaluación que responde.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  <w:p w:rsidR="009D2EC3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  <w:p w:rsidR="009D2EC3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  <w:p w:rsidR="009D2EC3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  <w:p w:rsidR="009D2EC3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  <w:p w:rsidR="009D2EC3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  <w:p w:rsidR="009D2EC3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  <w:p w:rsidR="009D2EC3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  <w:p w:rsidR="009D2EC3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  <w:p w:rsidR="009D2EC3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CO-008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Evaluar representante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TerminarEvaluacion()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Evaluar si todos los puntos de evaluación fueron contestados para la plantilla activa, calcular la puntuación obtenida y guardar la evaluación.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 no se evaluaron todos los puntos de la plantilla de evaluación activa, mostrar un error indicando que faltan puntos por evaluar.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Puntuación obtenida.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Debe haber una instancia de respuesta para cada instancia de punto de evaluación en la evaluación actual.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Una instancia de evaluación con el estado pendiente fue registrada en conjunto con sus instancias de respuesta.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CO-009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Revisa</w:t>
            </w:r>
            <w:r>
              <w:rPr>
                <w:color w:val="000000"/>
                <w:lang w:eastAsia="es-DO"/>
              </w:rPr>
              <w:t>r</w:t>
            </w:r>
            <w:r w:rsidRPr="00DB4737">
              <w:rPr>
                <w:color w:val="000000"/>
                <w:lang w:eastAsia="es-DO"/>
              </w:rPr>
              <w:t xml:space="preserve"> evaluación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VerEvaluacionesPendientes(idRepresentante)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Mostrar las evaluaciones que se le han hecho a un representante en el mes en curso y qe todavía no ha revisado.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 no tiene evaluaciones sin revisar para el mes en curso mostrar un mensaje indicando que no tiene evaluaciones pendientes por revisión.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Lista de evaluaciones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Deben existir evaluaciones pendientes por evaluar en el sistema.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CO-010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Revisa</w:t>
            </w:r>
            <w:r>
              <w:rPr>
                <w:color w:val="000000"/>
                <w:lang w:eastAsia="es-DO"/>
              </w:rPr>
              <w:t>r</w:t>
            </w:r>
            <w:r w:rsidRPr="00DB4737">
              <w:rPr>
                <w:color w:val="000000"/>
                <w:lang w:eastAsia="es-DO"/>
              </w:rPr>
              <w:t xml:space="preserve"> evaluación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RevisarEvaluacion(idEvaluacion)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Mostrar los puntos evaluados y la respuesta de los mismos.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Detalle de la evaluación.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Deben existir la evaluación seleccionada en el sistema.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CO-011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Revisa</w:t>
            </w:r>
            <w:r>
              <w:rPr>
                <w:color w:val="000000"/>
                <w:lang w:eastAsia="es-DO"/>
              </w:rPr>
              <w:t>r</w:t>
            </w:r>
            <w:r w:rsidRPr="00DB4737">
              <w:rPr>
                <w:color w:val="000000"/>
                <w:lang w:eastAsia="es-DO"/>
              </w:rPr>
              <w:t xml:space="preserve"> evaluación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ReclamarPunto(punto, comentario)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Marcar como reclamada una respuesta y agregar un comentario a la misma.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Debe existir la respuesta reclamada en el sistema.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Los atributos esReclamada y comentario fueron actualizados.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CO-012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Revisa</w:t>
            </w:r>
            <w:r>
              <w:rPr>
                <w:color w:val="000000"/>
                <w:lang w:eastAsia="es-DO"/>
              </w:rPr>
              <w:t>r</w:t>
            </w:r>
            <w:r w:rsidRPr="00DB4737">
              <w:rPr>
                <w:color w:val="000000"/>
                <w:lang w:eastAsia="es-DO"/>
              </w:rPr>
              <w:t xml:space="preserve"> evaluación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TerminarRevision()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Verificar los puntos que fueron reclamados y asignar el estado de reclamada a la evaluación.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 ningún punto fue reclamado se le asigna el estado de finalizada a la evaluación.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Mensaje de confirmación.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Debe haber evaluado las respuestas a los puntos de evaluación.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El estado de la evaluación los puntos reclamados fueron actualizados.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CO-013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Actualiza</w:t>
            </w:r>
            <w:r>
              <w:rPr>
                <w:color w:val="000000"/>
                <w:lang w:eastAsia="es-DO"/>
              </w:rPr>
              <w:t>r</w:t>
            </w:r>
            <w:r w:rsidRPr="00DB4737">
              <w:rPr>
                <w:color w:val="000000"/>
                <w:lang w:eastAsia="es-DO"/>
              </w:rPr>
              <w:t xml:space="preserve"> evaluación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VerEvaluacionesReclamadas(idSupervisor)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Mostrar las evaluaciones con el estado reclamada de los representantes que se reportan a el supervisor que hace la solicitud.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 no hay evaluaciones reclamadas para el supervisor, mostrar un mensaje indicando que no hay evaluaciones reclamadas pendientes.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Lista de Evaluaciones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Deben existir evaluaciones reclamadas en el sistema.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CO-014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Actualiza</w:t>
            </w:r>
            <w:r>
              <w:rPr>
                <w:color w:val="000000"/>
                <w:lang w:eastAsia="es-DO"/>
              </w:rPr>
              <w:t>r</w:t>
            </w:r>
            <w:r w:rsidRPr="00DB4737">
              <w:rPr>
                <w:color w:val="000000"/>
                <w:lang w:eastAsia="es-DO"/>
              </w:rPr>
              <w:t xml:space="preserve"> evaluación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VerEvaluacion(idEvaluacion)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Mostrar la evaluación seleccionada.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detalleEvaluacion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La evaluación debe existir en el sistema y estar en estado reclamada.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CO-015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Actualiza</w:t>
            </w:r>
            <w:r>
              <w:rPr>
                <w:color w:val="000000"/>
                <w:lang w:eastAsia="es-DO"/>
              </w:rPr>
              <w:t>r</w:t>
            </w:r>
            <w:r w:rsidRPr="00DB4737">
              <w:rPr>
                <w:color w:val="000000"/>
                <w:lang w:eastAsia="es-DO"/>
              </w:rPr>
              <w:t xml:space="preserve"> evaluación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ActualizarPunto(punto, cumple)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Actualizar la respuesta de un punto de evaluación y quitarle el estado de reclamado.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La respuesta de la evaluación debe tener estado reclamada.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El estado de la respuesta del punto de evaluación fue actualizado.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CO-016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Actualiza</w:t>
            </w:r>
            <w:r>
              <w:rPr>
                <w:color w:val="000000"/>
                <w:lang w:eastAsia="es-DO"/>
              </w:rPr>
              <w:t>r</w:t>
            </w:r>
            <w:r w:rsidRPr="00DB4737">
              <w:rPr>
                <w:color w:val="000000"/>
                <w:lang w:eastAsia="es-DO"/>
              </w:rPr>
              <w:t xml:space="preserve"> evaluación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TerminarActualizacion()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Guardar los cambios en la evaluación en proceso de actualización.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 no se han actualizado todas las respuestas reclamadas mostrar mensaje de error indicando que debe actualizar todos los puntos reclamados.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MensajeDeConfirmacion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La evaluación debe existir en el sistema en estado reclamada.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El estado de la evaluación fue actualizado a finalizada y se guardaron todos los cambios generados.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2E571E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2E571E" w:rsidRDefault="009D2EC3" w:rsidP="00DB4737">
            <w:pPr>
              <w:spacing w:after="0" w:line="240" w:lineRule="auto"/>
              <w:jc w:val="center"/>
              <w:rPr>
                <w:b/>
                <w:bCs/>
                <w:color w:val="FF0000"/>
                <w:lang w:eastAsia="es-DO"/>
              </w:rPr>
            </w:pPr>
            <w:r w:rsidRPr="002E571E">
              <w:rPr>
                <w:b/>
                <w:bCs/>
                <w:color w:val="FF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CO-017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Genera reporte de resultados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GenerarNuevoReporte(idSupervisor, año, mes)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Generar un reporte con los resultados de evaluación del mes de los representantes que se reportan al supervisor seleccionado.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 no existe ninguna evaluación en el mes seleccionado mostrar un mensaje indicando que no existen evaluaciones para ese mes.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informacionReporte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Deben existir evaluaciones hechas a representantes del supervisor seleccionado en el mes seleccionado.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</w:p>
        </w:tc>
        <w:tc>
          <w:tcPr>
            <w:tcW w:w="6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D2EC3" w:rsidRPr="00F15CD1">
        <w:trPr>
          <w:trHeight w:val="284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Conrato de 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Contrato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CO-018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Crea</w:t>
            </w:r>
            <w:r>
              <w:rPr>
                <w:color w:val="000000"/>
                <w:lang w:eastAsia="es-DO"/>
              </w:rPr>
              <w:t>r</w:t>
            </w:r>
            <w:r w:rsidRPr="00DB4737">
              <w:rPr>
                <w:color w:val="000000"/>
                <w:lang w:eastAsia="es-DO"/>
              </w:rPr>
              <w:t xml:space="preserve"> usuario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CrearNuevoUsuario(Nombre, Rol, nombreUsuario, Clave)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Generar un reporte con los resultados de evaluación del mes de los representantes que se reportan al supervisor seleccionado.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Tipo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Sistema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Excepciones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Si ya existe el nombre de usuario elegido mostrar error indicando que ya existe ese nombre de usuario.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Salida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mensajeDeConfirmacion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 </w:t>
            </w:r>
          </w:p>
        </w:tc>
      </w:tr>
      <w:tr w:rsidR="009D2EC3" w:rsidRPr="00F15CD1">
        <w:trPr>
          <w:trHeight w:val="284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2EC3" w:rsidRPr="00DB4737" w:rsidRDefault="009D2EC3" w:rsidP="00DB4737">
            <w:pPr>
              <w:spacing w:after="0" w:line="240" w:lineRule="auto"/>
              <w:jc w:val="right"/>
              <w:rPr>
                <w:b/>
                <w:bCs/>
                <w:color w:val="000000"/>
                <w:lang w:eastAsia="es-DO"/>
              </w:rPr>
            </w:pPr>
            <w:r w:rsidRPr="00DB4737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6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EC3" w:rsidRPr="00DB4737" w:rsidRDefault="009D2EC3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 w:rsidRPr="00DB4737">
              <w:rPr>
                <w:color w:val="000000"/>
                <w:lang w:eastAsia="es-DO"/>
              </w:rPr>
              <w:t>Una nueva instancia de usuario fue creada.</w:t>
            </w:r>
          </w:p>
        </w:tc>
      </w:tr>
    </w:tbl>
    <w:p w:rsidR="009D2EC3" w:rsidRDefault="009D2EC3"/>
    <w:sectPr w:rsidR="009D2EC3" w:rsidSect="00891D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cs="Arial" w:hint="default"/>
        <w:sz w:val="27"/>
        <w:szCs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cs="Arial" w:hint="default"/>
        <w:sz w:val="27"/>
        <w:szCs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cs="Arial" w:hint="default"/>
          <w:sz w:val="27"/>
          <w:szCs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cs="Arial" w:hint="default"/>
          <w:sz w:val="27"/>
          <w:szCs w:val="27"/>
        </w:rPr>
      </w:lvl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cs="Arial" w:hint="default"/>
          <w:sz w:val="27"/>
          <w:szCs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cs="Arial" w:hint="default"/>
          <w:sz w:val="27"/>
          <w:szCs w:val="27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1297"/>
    <w:rsid w:val="000E7614"/>
    <w:rsid w:val="00130A3F"/>
    <w:rsid w:val="00196B7A"/>
    <w:rsid w:val="001C012E"/>
    <w:rsid w:val="00206950"/>
    <w:rsid w:val="002543FE"/>
    <w:rsid w:val="00264797"/>
    <w:rsid w:val="002E571E"/>
    <w:rsid w:val="00331297"/>
    <w:rsid w:val="003E1EC2"/>
    <w:rsid w:val="004C3366"/>
    <w:rsid w:val="005029D2"/>
    <w:rsid w:val="00661EDB"/>
    <w:rsid w:val="00672BE2"/>
    <w:rsid w:val="00860B8C"/>
    <w:rsid w:val="008856B3"/>
    <w:rsid w:val="00891D0A"/>
    <w:rsid w:val="008B3B1B"/>
    <w:rsid w:val="0091269C"/>
    <w:rsid w:val="009D2EC3"/>
    <w:rsid w:val="00A311F9"/>
    <w:rsid w:val="00BA5021"/>
    <w:rsid w:val="00BB7C4C"/>
    <w:rsid w:val="00C0717E"/>
    <w:rsid w:val="00C46B27"/>
    <w:rsid w:val="00CC1294"/>
    <w:rsid w:val="00DB4737"/>
    <w:rsid w:val="00DD5026"/>
    <w:rsid w:val="00F15CD1"/>
    <w:rsid w:val="00F4693B"/>
    <w:rsid w:val="00FF2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7F"/>
    <w:pPr>
      <w:spacing w:after="200" w:line="276" w:lineRule="auto"/>
    </w:pPr>
    <w:rPr>
      <w:rFonts w:cs="Calibri"/>
      <w:lang w:val="es-D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0E7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ListParagraph">
    <w:name w:val="List Paragraph"/>
    <w:basedOn w:val="Normal"/>
    <w:uiPriority w:val="99"/>
    <w:qFormat/>
    <w:rsid w:val="000E7614"/>
    <w:pPr>
      <w:ind w:left="720"/>
      <w:contextualSpacing/>
    </w:pPr>
  </w:style>
  <w:style w:type="paragraph" w:customStyle="1" w:styleId="Tit1">
    <w:name w:val="Tit1"/>
    <w:basedOn w:val="Normal"/>
    <w:next w:val="Normal"/>
    <w:uiPriority w:val="99"/>
    <w:rsid w:val="00F4693B"/>
    <w:pPr>
      <w:numPr>
        <w:numId w:val="2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paragraph" w:customStyle="1" w:styleId="Tit2">
    <w:name w:val="Tit2"/>
    <w:basedOn w:val="Normal"/>
    <w:next w:val="Normal"/>
    <w:uiPriority w:val="99"/>
    <w:rsid w:val="00F4693B"/>
    <w:pPr>
      <w:numPr>
        <w:ilvl w:val="1"/>
        <w:numId w:val="2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Pregunta">
    <w:name w:val="Pregunta"/>
    <w:basedOn w:val="ListParagraph"/>
    <w:uiPriority w:val="99"/>
    <w:rsid w:val="00F4693B"/>
    <w:pPr>
      <w:numPr>
        <w:numId w:val="3"/>
      </w:numPr>
      <w:ind w:left="364"/>
    </w:pPr>
    <w:rPr>
      <w:b/>
      <w:bCs/>
    </w:rPr>
  </w:style>
  <w:style w:type="paragraph" w:customStyle="1" w:styleId="Default">
    <w:name w:val="Default"/>
    <w:uiPriority w:val="99"/>
    <w:rsid w:val="00860B8C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s-DO"/>
    </w:rPr>
  </w:style>
  <w:style w:type="numbering" w:customStyle="1" w:styleId="LisTit">
    <w:name w:val="LisTit"/>
    <w:rsid w:val="004B5E5A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92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8</Pages>
  <Words>1425</Words>
  <Characters>8127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7</cp:revision>
  <cp:lastPrinted>2013-03-16T17:33:00Z</cp:lastPrinted>
  <dcterms:created xsi:type="dcterms:W3CDTF">2013-03-16T17:32:00Z</dcterms:created>
  <dcterms:modified xsi:type="dcterms:W3CDTF">2013-09-10T20:41:00Z</dcterms:modified>
</cp:coreProperties>
</file>