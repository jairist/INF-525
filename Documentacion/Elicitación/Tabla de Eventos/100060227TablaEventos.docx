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37" w:rsidRPr="00CC1294" w:rsidRDefault="00926637" w:rsidP="005A5A53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Tabla de Eventos</w:t>
      </w: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926637" w:rsidRPr="00CC1294" w:rsidRDefault="00926637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926637" w:rsidRPr="00CC1294" w:rsidRDefault="00926637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233"/>
        <w:gridCol w:w="3931"/>
        <w:gridCol w:w="2814"/>
      </w:tblGrid>
      <w:tr w:rsidR="00926637" w:rsidRPr="00813404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926637" w:rsidRPr="00813404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926637" w:rsidRPr="00813404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18/02/2013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Aneudy Labour</w:t>
            </w:r>
          </w:p>
        </w:tc>
      </w:tr>
      <w:tr w:rsidR="00926637" w:rsidRPr="00813404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26637" w:rsidRPr="00813404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</w:tr>
      <w:tr w:rsidR="00926637" w:rsidRPr="00813404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</w:tr>
    </w:tbl>
    <w:p w:rsidR="00926637" w:rsidRPr="00CC1294" w:rsidRDefault="00926637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441"/>
        <w:gridCol w:w="1737"/>
        <w:gridCol w:w="4800"/>
      </w:tblGrid>
      <w:tr w:rsidR="00926637" w:rsidRPr="00813404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br w:type="page"/>
            </w:r>
            <w:r w:rsidRPr="0081340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926637" w:rsidRPr="00813404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1340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926637" w:rsidRPr="00813404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926637" w:rsidRPr="00813404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813404">
                <w:rPr>
                  <w:color w:val="000000"/>
                  <w:lang w:eastAsia="es-DO"/>
                </w:rPr>
                <w:t>aneudylab@gmail.com</w:t>
              </w:r>
            </w:smartTag>
            <w:r w:rsidRPr="00813404">
              <w:rPr>
                <w:color w:val="000000"/>
                <w:lang w:eastAsia="es-DO"/>
              </w:rPr>
              <w:t>; Móvil 829-441-8800</w:t>
            </w:r>
          </w:p>
        </w:tc>
      </w:tr>
      <w:tr w:rsidR="00926637" w:rsidRPr="00813404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</w:tr>
      <w:tr w:rsidR="00926637" w:rsidRPr="00813404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6637" w:rsidRPr="00813404" w:rsidRDefault="0092663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813404">
              <w:rPr>
                <w:color w:val="000000"/>
                <w:lang w:eastAsia="es-DO"/>
              </w:rPr>
              <w:t> </w:t>
            </w:r>
          </w:p>
        </w:tc>
      </w:tr>
    </w:tbl>
    <w:p w:rsidR="00926637" w:rsidRDefault="00926637">
      <w:pPr>
        <w:rPr>
          <w:lang w:val="en-US"/>
        </w:rPr>
      </w:pPr>
    </w:p>
    <w:p w:rsidR="00926637" w:rsidRDefault="00926637">
      <w:pPr>
        <w:rPr>
          <w:lang w:val="en-US"/>
        </w:rPr>
        <w:sectPr w:rsidR="0092663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6637" w:rsidRDefault="00926637" w:rsidP="00196B7A">
      <w:pPr>
        <w:pStyle w:val="Tit1"/>
      </w:pPr>
      <w:bookmarkStart w:id="0" w:name="_GoBack"/>
      <w:bookmarkEnd w:id="0"/>
      <w:r>
        <w:t>Tabla de Eventos</w:t>
      </w:r>
    </w:p>
    <w:tbl>
      <w:tblPr>
        <w:tblW w:w="5027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4460"/>
        <w:gridCol w:w="1480"/>
        <w:gridCol w:w="1320"/>
        <w:gridCol w:w="2260"/>
        <w:gridCol w:w="1480"/>
      </w:tblGrid>
      <w:tr w:rsidR="00926637" w:rsidRPr="00813404" w:rsidTr="0073047A">
        <w:trPr>
          <w:trHeight w:val="803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b/>
                <w:bCs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b/>
                <w:bCs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b/>
                <w:bCs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b/>
                <w:bCs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b/>
                <w:bCs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Usuario inicia sesión en el sistema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Iniciar sesión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Sistema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Usuario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Administrador crea plantilla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Administrador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Crear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Plantilla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Administrador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Supervisor evalúa representante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Supervisor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Evaluar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Representante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Representante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Representante revisa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Representante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Revisar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Representante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Supervisor actualiza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Supervisor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Actualizar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5874DC">
              <w:rPr>
                <w:color w:val="000000"/>
                <w:lang w:eastAsia="es-DO"/>
              </w:rPr>
              <w:t>Representante</w:t>
            </w:r>
          </w:p>
        </w:tc>
      </w:tr>
      <w:tr w:rsidR="00926637" w:rsidRPr="00813404" w:rsidTr="0073047A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 xml:space="preserve">Administrador </w:t>
            </w:r>
            <w:r>
              <w:rPr>
                <w:color w:val="000000"/>
                <w:lang w:eastAsia="es-DO"/>
              </w:rPr>
              <w:t>crea usuario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Administrador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Crear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Usuario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637" w:rsidRPr="00196B7A" w:rsidRDefault="00926637" w:rsidP="00196B7A">
            <w:pPr>
              <w:spacing w:after="0" w:line="240" w:lineRule="auto"/>
              <w:rPr>
                <w:color w:val="000000"/>
                <w:lang w:eastAsia="es-DO"/>
              </w:rPr>
            </w:pPr>
            <w:r w:rsidRPr="00196B7A">
              <w:rPr>
                <w:color w:val="000000"/>
                <w:lang w:eastAsia="es-DO"/>
              </w:rPr>
              <w:t>Administrador</w:t>
            </w:r>
          </w:p>
        </w:tc>
      </w:tr>
    </w:tbl>
    <w:p w:rsidR="00926637" w:rsidRPr="00196B7A" w:rsidRDefault="00926637" w:rsidP="00196B7A"/>
    <w:sectPr w:rsidR="00926637" w:rsidRPr="00196B7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27B4E"/>
    <w:rsid w:val="000A6CC8"/>
    <w:rsid w:val="00130A3F"/>
    <w:rsid w:val="0014164F"/>
    <w:rsid w:val="001419C1"/>
    <w:rsid w:val="001443FE"/>
    <w:rsid w:val="00196B7A"/>
    <w:rsid w:val="0020583F"/>
    <w:rsid w:val="00253960"/>
    <w:rsid w:val="002A5A37"/>
    <w:rsid w:val="002D49F5"/>
    <w:rsid w:val="00334511"/>
    <w:rsid w:val="00405D50"/>
    <w:rsid w:val="005874DC"/>
    <w:rsid w:val="005A5A53"/>
    <w:rsid w:val="005C1721"/>
    <w:rsid w:val="006E4451"/>
    <w:rsid w:val="0073047A"/>
    <w:rsid w:val="00813404"/>
    <w:rsid w:val="00926637"/>
    <w:rsid w:val="00947633"/>
    <w:rsid w:val="009870CF"/>
    <w:rsid w:val="009D2271"/>
    <w:rsid w:val="00A43695"/>
    <w:rsid w:val="00A57D2C"/>
    <w:rsid w:val="00AC1F28"/>
    <w:rsid w:val="00C0445E"/>
    <w:rsid w:val="00CC1294"/>
    <w:rsid w:val="00CD172B"/>
    <w:rsid w:val="00CF21A0"/>
    <w:rsid w:val="00D86297"/>
    <w:rsid w:val="00E402B4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3F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numbering" w:customStyle="1" w:styleId="LisTit">
    <w:name w:val="LisTit"/>
    <w:rsid w:val="00841A03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4</Pages>
  <Words>147</Words>
  <Characters>841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8</cp:revision>
  <cp:lastPrinted>2013-02-20T01:58:00Z</cp:lastPrinted>
  <dcterms:created xsi:type="dcterms:W3CDTF">2013-02-19T04:50:00Z</dcterms:created>
  <dcterms:modified xsi:type="dcterms:W3CDTF">2013-09-10T20:34:00Z</dcterms:modified>
</cp:coreProperties>
</file>