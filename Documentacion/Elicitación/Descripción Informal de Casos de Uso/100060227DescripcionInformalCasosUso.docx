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709" w:rsidRDefault="00EC67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b/>
          <w:bCs/>
          <w:sz w:val="47"/>
          <w:szCs w:val="47"/>
        </w:rPr>
      </w:pPr>
      <w:r w:rsidRPr="00A26F4B">
        <w:rPr>
          <w:rFonts w:ascii="Impact" w:hAnsi="Impact" w:cs="Impact"/>
          <w:b/>
          <w:bCs/>
          <w:sz w:val="47"/>
          <w:szCs w:val="47"/>
        </w:rPr>
        <w:t>Descripción Informal de Casos de Uso</w:t>
      </w:r>
    </w:p>
    <w:p w:rsidR="00EC6709" w:rsidRPr="00CC1294" w:rsidRDefault="00EC67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EC6709" w:rsidRPr="00CC1294" w:rsidRDefault="00EC67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EC6709" w:rsidRPr="00CC1294" w:rsidRDefault="00EC67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EC6709" w:rsidRPr="00CC1294" w:rsidRDefault="00EC67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EC6709" w:rsidRPr="00CC1294" w:rsidRDefault="00EC67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EC6709" w:rsidRPr="00CC1294" w:rsidRDefault="00EC67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EC6709" w:rsidRPr="00CC1294" w:rsidRDefault="00EC67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EC6709" w:rsidRPr="00CC1294" w:rsidRDefault="00EC67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EC6709" w:rsidRPr="00CC1294" w:rsidRDefault="00EC67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EC6709" w:rsidRPr="00CC1294" w:rsidRDefault="00EC67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EC6709" w:rsidRPr="00CC1294" w:rsidRDefault="00EC67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EC6709" w:rsidRPr="00CC1294" w:rsidRDefault="00EC67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EC6709" w:rsidRPr="00CC1294" w:rsidRDefault="00EC67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EC6709" w:rsidRPr="00CC1294" w:rsidRDefault="00EC67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EC6709" w:rsidRPr="00CC1294" w:rsidRDefault="00EC6709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721"/>
        <w:gridCol w:w="4790"/>
        <w:gridCol w:w="3429"/>
      </w:tblGrid>
      <w:tr w:rsidR="00EC6709" w:rsidRPr="00683647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6709" w:rsidRPr="00683647" w:rsidRDefault="00EC6709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683647">
              <w:rPr>
                <w:b/>
                <w:bCs/>
                <w:color w:val="000000"/>
                <w:lang w:eastAsia="es-DO"/>
              </w:rPr>
              <w:t>Historia del Documento</w:t>
            </w:r>
          </w:p>
        </w:tc>
      </w:tr>
      <w:tr w:rsidR="00EC6709" w:rsidRPr="0068364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683647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683647">
              <w:rPr>
                <w:b/>
                <w:bCs/>
                <w:color w:val="000000"/>
                <w:lang w:eastAsia="es-DO"/>
              </w:rPr>
              <w:t xml:space="preserve"> Fecha, dd/mm/aaaa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683647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EC6709" w:rsidRPr="0068364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26/02/2013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Aneudy Labour</w:t>
            </w:r>
          </w:p>
        </w:tc>
      </w:tr>
      <w:tr w:rsidR="00EC6709" w:rsidRPr="0068364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EC6709" w:rsidRPr="0068364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 </w:t>
            </w:r>
          </w:p>
        </w:tc>
      </w:tr>
      <w:tr w:rsidR="00EC6709" w:rsidRPr="0068364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 </w:t>
            </w:r>
          </w:p>
        </w:tc>
      </w:tr>
    </w:tbl>
    <w:p w:rsidR="00EC6709" w:rsidRPr="00CC1294" w:rsidRDefault="00EC6709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/>
      </w:tblPr>
      <w:tblGrid>
        <w:gridCol w:w="2974"/>
        <w:gridCol w:w="2117"/>
        <w:gridCol w:w="5849"/>
      </w:tblGrid>
      <w:tr w:rsidR="00EC6709" w:rsidRPr="00683647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6709" w:rsidRPr="00683647" w:rsidRDefault="00EC6709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683647">
              <w:br w:type="page"/>
            </w:r>
            <w:r w:rsidRPr="00683647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EC6709" w:rsidRPr="00683647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68364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683647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683647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EC6709" w:rsidRPr="00683647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Felix Ferreiras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ferreiras54@yahoo.es; Móvil xxx-xxx-xxxx</w:t>
            </w:r>
          </w:p>
        </w:tc>
      </w:tr>
      <w:tr w:rsidR="00EC6709" w:rsidRPr="00683647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Aneudy Labour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smartTag w:uri="urn:schemas-microsoft-com:office:smarttags" w:element="PersonName">
              <w:r w:rsidRPr="00683647">
                <w:rPr>
                  <w:color w:val="000000"/>
                  <w:lang w:eastAsia="es-DO"/>
                </w:rPr>
                <w:t>aneudylab@gmail.com</w:t>
              </w:r>
            </w:smartTag>
            <w:r w:rsidRPr="00683647">
              <w:rPr>
                <w:color w:val="000000"/>
                <w:lang w:eastAsia="es-DO"/>
              </w:rPr>
              <w:t>; Móvil 829-441-8800</w:t>
            </w:r>
          </w:p>
        </w:tc>
      </w:tr>
      <w:tr w:rsidR="00EC6709" w:rsidRPr="00683647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 </w:t>
            </w:r>
          </w:p>
        </w:tc>
      </w:tr>
      <w:tr w:rsidR="00EC6709" w:rsidRPr="00683647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6709" w:rsidRPr="00683647" w:rsidRDefault="00EC6709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683647">
              <w:rPr>
                <w:color w:val="000000"/>
                <w:lang w:eastAsia="es-DO"/>
              </w:rPr>
              <w:t> </w:t>
            </w:r>
          </w:p>
        </w:tc>
      </w:tr>
    </w:tbl>
    <w:p w:rsidR="00EC6709" w:rsidRDefault="00EC6709">
      <w:pPr>
        <w:rPr>
          <w:lang w:val="en-US"/>
        </w:rPr>
      </w:pPr>
    </w:p>
    <w:p w:rsidR="00EC6709" w:rsidRPr="008856B3" w:rsidRDefault="00EC6709" w:rsidP="008856B3"/>
    <w:p w:rsidR="00EC6709" w:rsidRDefault="00EC6709" w:rsidP="008856B3">
      <w:pPr>
        <w:sectPr w:rsidR="00EC6709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EC6709" w:rsidRPr="008856B3" w:rsidRDefault="00EC6709" w:rsidP="008856B3">
      <w:pPr>
        <w:pStyle w:val="Tit1"/>
      </w:pPr>
      <w:r w:rsidRPr="00A26F4B">
        <w:t>Descripción Informal de Casos de Uso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1678"/>
        <w:gridCol w:w="9262"/>
      </w:tblGrid>
      <w:tr w:rsidR="00EC6709" w:rsidRPr="00683647">
        <w:trPr>
          <w:trHeight w:val="397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9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8856B3">
              <w:rPr>
                <w:color w:val="000000"/>
                <w:lang w:eastAsia="es-DO"/>
              </w:rPr>
              <w:t>1</w:t>
            </w:r>
          </w:p>
        </w:tc>
      </w:tr>
      <w:tr w:rsidR="00EC6709" w:rsidRPr="00683647">
        <w:trPr>
          <w:trHeight w:val="397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9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Inicia sesión</w:t>
            </w:r>
          </w:p>
        </w:tc>
      </w:tr>
      <w:tr w:rsidR="00EC6709" w:rsidRPr="00683647">
        <w:trPr>
          <w:trHeight w:val="397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9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V1.0</w:t>
            </w:r>
          </w:p>
        </w:tc>
      </w:tr>
      <w:tr w:rsidR="00EC6709" w:rsidRPr="00683647">
        <w:trPr>
          <w:trHeight w:val="397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9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Usuario</w:t>
            </w:r>
          </w:p>
        </w:tc>
      </w:tr>
      <w:tr w:rsidR="00EC6709" w:rsidRPr="00683647">
        <w:trPr>
          <w:trHeight w:val="397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9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Dar acceso al sistema a los usuarios autorizados.</w:t>
            </w:r>
          </w:p>
        </w:tc>
      </w:tr>
      <w:tr w:rsidR="00EC6709" w:rsidRPr="00683647">
        <w:trPr>
          <w:trHeight w:val="397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9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digita su nombre de usuario y su contraseña, si la combinación de esos datos es válida el sistema le concede el acceso, de lo contrario, se lo </w:t>
            </w:r>
            <w:r>
              <w:rPr>
                <w:color w:val="000000"/>
                <w:lang w:eastAsia="es-DO"/>
              </w:rPr>
              <w:t>niega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</w:tbl>
    <w:p w:rsidR="00EC6709" w:rsidRDefault="00EC6709" w:rsidP="00196B7A"/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1678"/>
        <w:gridCol w:w="9262"/>
      </w:tblGrid>
      <w:tr w:rsidR="00EC6709" w:rsidRPr="00683647">
        <w:trPr>
          <w:trHeight w:val="397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8856B3">
              <w:rPr>
                <w:color w:val="000000"/>
                <w:lang w:eastAsia="es-DO"/>
              </w:rPr>
              <w:t>2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Crea plantilla de evaluación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V1.0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Administrador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Generar plantillas que serán usadas para evaluar los representantes de servicio.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administrador crea una nueva plantilla de evaluación y agrega los puntos de evaluación de las que se compone. Una vez finaliza el sistema se encarga de designar la última plantilla creada como plantilla activa.</w:t>
            </w:r>
          </w:p>
        </w:tc>
      </w:tr>
    </w:tbl>
    <w:p w:rsidR="00EC6709" w:rsidRDefault="00EC6709" w:rsidP="00196B7A"/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1678"/>
        <w:gridCol w:w="9262"/>
      </w:tblGrid>
      <w:tr w:rsidR="00EC6709" w:rsidRPr="00683647">
        <w:trPr>
          <w:trHeight w:val="397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8856B3">
              <w:rPr>
                <w:color w:val="000000"/>
                <w:lang w:eastAsia="es-DO"/>
              </w:rPr>
              <w:t>3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Evaluar representante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V1.0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Supervisor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Generar una evaluación a un representante de servicio y guardarla en el sistema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selecciona un representante a evaluar y el sistema le presenta la plantilla de evaluación activa. Este procede a contestar los puntos de evaluación indicando si el representante cumple o no ese punto. Cuando termina el supervisor guarda la evaluación y esta queda en espera de ser revisada por el representante evaluado.</w:t>
            </w:r>
          </w:p>
        </w:tc>
      </w:tr>
    </w:tbl>
    <w:p w:rsidR="00EC6709" w:rsidRDefault="00EC6709" w:rsidP="00196B7A"/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1678"/>
        <w:gridCol w:w="9262"/>
      </w:tblGrid>
      <w:tr w:rsidR="00EC6709" w:rsidRPr="00683647">
        <w:trPr>
          <w:trHeight w:val="397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6865DF" w:rsidRDefault="00EC6709" w:rsidP="006865DF">
            <w:pPr>
              <w:spacing w:after="0" w:line="240" w:lineRule="auto"/>
              <w:rPr>
                <w:color w:val="000000"/>
                <w:lang w:eastAsia="es-DO"/>
              </w:rPr>
            </w:pPr>
            <w:r w:rsidRPr="006865DF">
              <w:rPr>
                <w:color w:val="000000"/>
                <w:lang w:eastAsia="es-DO"/>
              </w:rPr>
              <w:t>ID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6865DF" w:rsidRDefault="00EC6709" w:rsidP="006865DF">
            <w:pPr>
              <w:spacing w:after="0" w:line="240" w:lineRule="auto"/>
              <w:rPr>
                <w:color w:val="000000"/>
                <w:lang w:eastAsia="es-DO"/>
              </w:rPr>
            </w:pPr>
            <w:r w:rsidRPr="006865DF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6865DF">
              <w:rPr>
                <w:color w:val="000000"/>
                <w:lang w:eastAsia="es-DO"/>
              </w:rPr>
              <w:t>4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6865DF" w:rsidRDefault="00EC6709" w:rsidP="006865DF">
            <w:pPr>
              <w:spacing w:after="0" w:line="240" w:lineRule="auto"/>
              <w:rPr>
                <w:color w:val="000000"/>
                <w:lang w:eastAsia="es-DO"/>
              </w:rPr>
            </w:pPr>
            <w:r w:rsidRPr="006865DF">
              <w:rPr>
                <w:color w:val="000000"/>
                <w:lang w:eastAsia="es-DO"/>
              </w:rPr>
              <w:t>Nombre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6865DF" w:rsidRDefault="00EC6709" w:rsidP="006865DF">
            <w:pPr>
              <w:spacing w:after="0" w:line="240" w:lineRule="auto"/>
              <w:rPr>
                <w:color w:val="000000"/>
                <w:lang w:eastAsia="es-DO"/>
              </w:rPr>
            </w:pPr>
            <w:r w:rsidRPr="006865DF">
              <w:rPr>
                <w:color w:val="000000"/>
                <w:lang w:eastAsia="es-DO"/>
              </w:rPr>
              <w:t>Revisa evaluación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6865DF" w:rsidRDefault="00EC6709" w:rsidP="006865DF">
            <w:pPr>
              <w:spacing w:after="0" w:line="240" w:lineRule="auto"/>
              <w:rPr>
                <w:color w:val="000000"/>
                <w:lang w:eastAsia="es-DO"/>
              </w:rPr>
            </w:pPr>
            <w:r w:rsidRPr="006865DF">
              <w:rPr>
                <w:color w:val="000000"/>
                <w:lang w:eastAsia="es-DO"/>
              </w:rPr>
              <w:t>Versión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6865DF" w:rsidRDefault="00EC6709" w:rsidP="006865DF">
            <w:pPr>
              <w:spacing w:after="0" w:line="240" w:lineRule="auto"/>
              <w:rPr>
                <w:color w:val="000000"/>
                <w:lang w:eastAsia="es-DO"/>
              </w:rPr>
            </w:pPr>
            <w:r w:rsidRPr="006865DF">
              <w:rPr>
                <w:color w:val="000000"/>
                <w:lang w:eastAsia="es-DO"/>
              </w:rPr>
              <w:t>V1.0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6865DF" w:rsidRDefault="00EC6709" w:rsidP="006865DF">
            <w:pPr>
              <w:spacing w:after="0" w:line="240" w:lineRule="auto"/>
              <w:rPr>
                <w:color w:val="000000"/>
                <w:lang w:eastAsia="es-DO"/>
              </w:rPr>
            </w:pPr>
            <w:r w:rsidRPr="006865DF">
              <w:rPr>
                <w:color w:val="000000"/>
                <w:lang w:eastAsia="es-DO"/>
              </w:rPr>
              <w:t>Actores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6865DF" w:rsidRDefault="00EC6709" w:rsidP="006865DF">
            <w:pPr>
              <w:spacing w:after="0" w:line="240" w:lineRule="auto"/>
              <w:rPr>
                <w:color w:val="000000"/>
                <w:lang w:eastAsia="es-DO"/>
              </w:rPr>
            </w:pPr>
            <w:r w:rsidRPr="006865DF">
              <w:rPr>
                <w:color w:val="000000"/>
                <w:lang w:eastAsia="es-DO"/>
              </w:rPr>
              <w:t>Representante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6865DF" w:rsidRDefault="00EC6709" w:rsidP="006865DF">
            <w:pPr>
              <w:spacing w:after="0" w:line="240" w:lineRule="auto"/>
              <w:rPr>
                <w:color w:val="000000"/>
                <w:lang w:eastAsia="es-DO"/>
              </w:rPr>
            </w:pPr>
            <w:r w:rsidRPr="006865DF">
              <w:rPr>
                <w:color w:val="000000"/>
                <w:lang w:eastAsia="es-DO"/>
              </w:rPr>
              <w:t>Propósito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6865DF" w:rsidRDefault="00EC6709" w:rsidP="006865DF">
            <w:pPr>
              <w:spacing w:after="0" w:line="240" w:lineRule="auto"/>
              <w:rPr>
                <w:color w:val="000000"/>
                <w:lang w:eastAsia="es-DO"/>
              </w:rPr>
            </w:pPr>
            <w:r w:rsidRPr="006865DF">
              <w:rPr>
                <w:color w:val="000000"/>
                <w:lang w:eastAsia="es-DO"/>
              </w:rPr>
              <w:t>Indicar si el representante evaluado está de</w:t>
            </w:r>
            <w:r>
              <w:rPr>
                <w:color w:val="000000"/>
                <w:lang w:eastAsia="es-DO"/>
              </w:rPr>
              <w:t xml:space="preserve"> </w:t>
            </w:r>
            <w:r w:rsidRPr="006865DF">
              <w:rPr>
                <w:color w:val="000000"/>
                <w:lang w:eastAsia="es-DO"/>
              </w:rPr>
              <w:t>acuerdo con los resultados de evaluación o desea que se revise uno o más puntos.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6865DF" w:rsidRDefault="00EC6709" w:rsidP="006865DF">
            <w:pPr>
              <w:spacing w:after="0" w:line="240" w:lineRule="auto"/>
              <w:rPr>
                <w:color w:val="000000"/>
                <w:lang w:eastAsia="es-DO"/>
              </w:rPr>
            </w:pPr>
            <w:r w:rsidRPr="006865DF">
              <w:rPr>
                <w:color w:val="000000"/>
                <w:lang w:eastAsia="es-DO"/>
              </w:rPr>
              <w:t>Descripción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6865DF" w:rsidRDefault="00EC6709" w:rsidP="006865DF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representante de servicio abre la evaluación y revisa cada punto evaluado por su supervisor. Si está de</w:t>
            </w:r>
            <w:r>
              <w:rPr>
                <w:color w:val="000000"/>
                <w:lang w:eastAsia="es-DO"/>
              </w:rPr>
              <w:t xml:space="preserve"> </w:t>
            </w:r>
            <w:r w:rsidRPr="00946B91">
              <w:rPr>
                <w:color w:val="000000"/>
                <w:lang w:eastAsia="es-DO"/>
              </w:rPr>
              <w:t xml:space="preserve">acuerdo el representante acepta la evaluación y esta queda como finalizada. Si no lo está, agrega un comentario </w:t>
            </w:r>
            <w:r>
              <w:rPr>
                <w:color w:val="000000"/>
                <w:lang w:eastAsia="es-DO"/>
              </w:rPr>
              <w:t>al punto de evaluación con que está en desacuerdo,</w:t>
            </w:r>
            <w:r w:rsidRPr="00946B91">
              <w:rPr>
                <w:color w:val="000000"/>
                <w:lang w:eastAsia="es-DO"/>
              </w:rPr>
              <w:t xml:space="preserve"> especificando la razón de su inconformidad y guarda la evaluación con el estatus de reclamada para que la consulte su supervisor.</w:t>
            </w:r>
          </w:p>
        </w:tc>
      </w:tr>
    </w:tbl>
    <w:p w:rsidR="00EC6709" w:rsidRDefault="00EC6709"/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1678"/>
        <w:gridCol w:w="9262"/>
      </w:tblGrid>
      <w:tr w:rsidR="00EC6709" w:rsidRPr="00683647">
        <w:trPr>
          <w:trHeight w:val="397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8856B3">
              <w:rPr>
                <w:color w:val="000000"/>
                <w:lang w:eastAsia="es-DO"/>
              </w:rPr>
              <w:t>5</w:t>
            </w:r>
            <w:bookmarkStart w:id="0" w:name="_GoBack"/>
            <w:bookmarkEnd w:id="0"/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Actualiza evaluación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V1.0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Supervisor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Finalizar la evaluación actualizándola previamente de ser necesario.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revisa los comentarios del representante inconforme con su evaluación, si proceden actualiza los puntos donde cometió error al evaluar. Por último finaliza la evaluación.</w:t>
            </w:r>
          </w:p>
        </w:tc>
      </w:tr>
    </w:tbl>
    <w:p w:rsidR="00EC6709" w:rsidRDefault="00EC6709" w:rsidP="00196B7A"/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1678"/>
        <w:gridCol w:w="9262"/>
      </w:tblGrid>
      <w:tr w:rsidR="00EC6709" w:rsidRPr="00683647">
        <w:trPr>
          <w:trHeight w:val="397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CU-006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Crea usuario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V1.0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Administrador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8856B3">
              <w:rPr>
                <w:color w:val="000000"/>
                <w:lang w:eastAsia="es-DO"/>
              </w:rPr>
              <w:t>Crear los usuarios que tendrán acceso al sistema</w:t>
            </w:r>
          </w:p>
        </w:tc>
      </w:tr>
      <w:tr w:rsidR="00EC6709" w:rsidRPr="00683647">
        <w:trPr>
          <w:trHeight w:val="39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8856B3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709" w:rsidRPr="008856B3" w:rsidRDefault="00EC6709" w:rsidP="008856B3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administrador completa los datos del usuario y le asigna un rol de usuario. En caso de ser un representante de servicio le asigna un supervisor.</w:t>
            </w:r>
          </w:p>
        </w:tc>
      </w:tr>
    </w:tbl>
    <w:p w:rsidR="00EC6709" w:rsidRPr="007E5BA9" w:rsidRDefault="00EC6709" w:rsidP="00196B7A"/>
    <w:sectPr w:rsidR="00EC6709" w:rsidRPr="007E5BA9" w:rsidSect="00196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cs="Arial" w:hint="default"/>
        <w:sz w:val="27"/>
        <w:szCs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cs="Arial" w:hint="default"/>
        <w:sz w:val="27"/>
        <w:szCs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cs="Arial" w:hint="default"/>
          <w:sz w:val="27"/>
          <w:szCs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cs="Arial" w:hint="default"/>
          <w:sz w:val="27"/>
          <w:szCs w:val="27"/>
        </w:rPr>
      </w:lvl>
    </w:lvlOverride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7B4E"/>
    <w:rsid w:val="00027B4E"/>
    <w:rsid w:val="000904BB"/>
    <w:rsid w:val="000A6CC8"/>
    <w:rsid w:val="0012662E"/>
    <w:rsid w:val="00130A3F"/>
    <w:rsid w:val="0014164F"/>
    <w:rsid w:val="001443FE"/>
    <w:rsid w:val="00196B7A"/>
    <w:rsid w:val="00240721"/>
    <w:rsid w:val="00253960"/>
    <w:rsid w:val="002D49F5"/>
    <w:rsid w:val="003D4E17"/>
    <w:rsid w:val="00405D50"/>
    <w:rsid w:val="005A5A53"/>
    <w:rsid w:val="005C1721"/>
    <w:rsid w:val="005D4430"/>
    <w:rsid w:val="00683647"/>
    <w:rsid w:val="006865DF"/>
    <w:rsid w:val="006E4451"/>
    <w:rsid w:val="007E5BA9"/>
    <w:rsid w:val="008856B3"/>
    <w:rsid w:val="00946B91"/>
    <w:rsid w:val="00947633"/>
    <w:rsid w:val="009D2271"/>
    <w:rsid w:val="00A26F4B"/>
    <w:rsid w:val="00A43695"/>
    <w:rsid w:val="00A57D2C"/>
    <w:rsid w:val="00AC1F28"/>
    <w:rsid w:val="00B1102F"/>
    <w:rsid w:val="00B53AA8"/>
    <w:rsid w:val="00B54DE1"/>
    <w:rsid w:val="00B730DB"/>
    <w:rsid w:val="00C0445E"/>
    <w:rsid w:val="00C311F2"/>
    <w:rsid w:val="00CC1294"/>
    <w:rsid w:val="00CD172B"/>
    <w:rsid w:val="00CF21A0"/>
    <w:rsid w:val="00E402B4"/>
    <w:rsid w:val="00EC6709"/>
    <w:rsid w:val="00FC08A0"/>
    <w:rsid w:val="00FC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0DB"/>
    <w:pPr>
      <w:spacing w:after="200" w:line="276" w:lineRule="auto"/>
    </w:pPr>
    <w:rPr>
      <w:rFonts w:cs="Calibri"/>
      <w:lang w:val="es-D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0445E"/>
    <w:pPr>
      <w:ind w:left="720"/>
      <w:contextualSpacing/>
    </w:pPr>
  </w:style>
  <w:style w:type="paragraph" w:customStyle="1" w:styleId="Pregunta">
    <w:name w:val="Pregunta"/>
    <w:basedOn w:val="ListParagraph"/>
    <w:uiPriority w:val="99"/>
    <w:rsid w:val="00C0445E"/>
    <w:pPr>
      <w:numPr>
        <w:numId w:val="1"/>
      </w:numPr>
      <w:ind w:left="364"/>
    </w:pPr>
    <w:rPr>
      <w:b/>
      <w:bCs/>
    </w:rPr>
  </w:style>
  <w:style w:type="paragraph" w:customStyle="1" w:styleId="Tit1">
    <w:name w:val="Tit1"/>
    <w:basedOn w:val="Normal"/>
    <w:next w:val="Normal"/>
    <w:uiPriority w:val="99"/>
    <w:rsid w:val="00196B7A"/>
    <w:pPr>
      <w:numPr>
        <w:numId w:val="7"/>
      </w:numPr>
      <w:outlineLvl w:val="0"/>
    </w:pPr>
    <w:rPr>
      <w:rFonts w:ascii="Arial" w:hAnsi="Arial" w:cs="Arial"/>
      <w:color w:val="333333"/>
      <w:sz w:val="27"/>
      <w:szCs w:val="27"/>
    </w:rPr>
  </w:style>
  <w:style w:type="paragraph" w:customStyle="1" w:styleId="Tit2">
    <w:name w:val="Tit2"/>
    <w:basedOn w:val="Normal"/>
    <w:next w:val="Normal"/>
    <w:uiPriority w:val="99"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ListParagraph"/>
    <w:uiPriority w:val="99"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rsid w:val="00B5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numbering" w:customStyle="1" w:styleId="LisTit">
    <w:name w:val="LisTit"/>
    <w:rsid w:val="00C716FC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380</TotalTime>
  <Pages>5</Pages>
  <Words>445</Words>
  <Characters>2538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12</cp:revision>
  <cp:lastPrinted>2013-02-27T18:19:00Z</cp:lastPrinted>
  <dcterms:created xsi:type="dcterms:W3CDTF">2013-02-19T04:50:00Z</dcterms:created>
  <dcterms:modified xsi:type="dcterms:W3CDTF">2013-09-10T20:21:00Z</dcterms:modified>
</cp:coreProperties>
</file>