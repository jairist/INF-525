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B52" w:rsidRPr="00CC1294" w:rsidRDefault="00984B52" w:rsidP="005A5A53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b/>
          <w:bCs/>
          <w:sz w:val="47"/>
          <w:szCs w:val="47"/>
        </w:rPr>
        <w:t>Diagrama de Casos de Uso</w:t>
      </w: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984B52" w:rsidRPr="00CC1294" w:rsidRDefault="00984B52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984B52" w:rsidRPr="00CC1294" w:rsidRDefault="00984B52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233"/>
        <w:gridCol w:w="3931"/>
        <w:gridCol w:w="2814"/>
      </w:tblGrid>
      <w:tr w:rsidR="00984B52" w:rsidRPr="00C560BA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B52" w:rsidRPr="00C560BA" w:rsidRDefault="00984B52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560BA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984B52" w:rsidRPr="00C560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560BA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560BA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560BA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984B52" w:rsidRPr="00C560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18/02/2013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Aneudy Labour</w:t>
            </w:r>
          </w:p>
        </w:tc>
      </w:tr>
      <w:tr w:rsidR="00984B52" w:rsidRPr="00C560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984B52" w:rsidRPr="00C560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</w:tr>
      <w:tr w:rsidR="00984B52" w:rsidRPr="00C560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</w:tr>
    </w:tbl>
    <w:p w:rsidR="00984B52" w:rsidRPr="00CC1294" w:rsidRDefault="00984B52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441"/>
        <w:gridCol w:w="1737"/>
        <w:gridCol w:w="4800"/>
      </w:tblGrid>
      <w:tr w:rsidR="00984B52" w:rsidRPr="00C560BA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4B52" w:rsidRPr="00C560BA" w:rsidRDefault="00984B52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560BA">
              <w:br w:type="page"/>
            </w:r>
            <w:r w:rsidRPr="00C560BA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984B52" w:rsidRPr="00C560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560BA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560BA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560BA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984B52" w:rsidRPr="00C560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984B52" w:rsidRPr="00C560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C560BA">
                <w:rPr>
                  <w:color w:val="000000"/>
                  <w:lang w:eastAsia="es-DO"/>
                </w:rPr>
                <w:t>aneudylab@gmail.com</w:t>
              </w:r>
            </w:smartTag>
            <w:r w:rsidRPr="00C560BA">
              <w:rPr>
                <w:color w:val="000000"/>
                <w:lang w:eastAsia="es-DO"/>
              </w:rPr>
              <w:t>; Móvil 829-441-8800</w:t>
            </w:r>
          </w:p>
        </w:tc>
      </w:tr>
      <w:tr w:rsidR="00984B52" w:rsidRPr="00C560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</w:tr>
      <w:tr w:rsidR="00984B52" w:rsidRPr="00C560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84B52" w:rsidRPr="00C560BA" w:rsidRDefault="00984B52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560BA">
              <w:rPr>
                <w:color w:val="000000"/>
                <w:lang w:eastAsia="es-DO"/>
              </w:rPr>
              <w:t> </w:t>
            </w:r>
          </w:p>
        </w:tc>
      </w:tr>
    </w:tbl>
    <w:p w:rsidR="00984B52" w:rsidRDefault="00984B52">
      <w:pPr>
        <w:rPr>
          <w:lang w:val="en-US"/>
        </w:rPr>
      </w:pPr>
    </w:p>
    <w:p w:rsidR="00984B52" w:rsidRDefault="00984B52">
      <w:pPr>
        <w:rPr>
          <w:lang w:val="en-US"/>
        </w:rPr>
        <w:sectPr w:rsidR="00984B5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84B52" w:rsidRDefault="00984B52" w:rsidP="0087312C">
      <w:pPr>
        <w:pStyle w:val="Tit1"/>
      </w:pPr>
      <w:bookmarkStart w:id="0" w:name="_GoBack"/>
      <w:bookmarkEnd w:id="0"/>
      <w:r>
        <w:t>Diagrama de Casos de Usos</w:t>
      </w:r>
    </w:p>
    <w:p w:rsidR="00984B52" w:rsidRPr="00196B7A" w:rsidRDefault="00984B52" w:rsidP="00196B7A">
      <w:r w:rsidRPr="004C298F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272.25pt">
            <v:imagedata r:id="rId5" o:title=""/>
          </v:shape>
        </w:pict>
      </w:r>
    </w:p>
    <w:sectPr w:rsidR="00984B52" w:rsidRPr="00196B7A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B4E"/>
    <w:rsid w:val="00027B4E"/>
    <w:rsid w:val="000A6CC8"/>
    <w:rsid w:val="00130A3F"/>
    <w:rsid w:val="0014164F"/>
    <w:rsid w:val="001443FE"/>
    <w:rsid w:val="00196B7A"/>
    <w:rsid w:val="00253960"/>
    <w:rsid w:val="002D49F5"/>
    <w:rsid w:val="003E19BE"/>
    <w:rsid w:val="00405D50"/>
    <w:rsid w:val="004C298F"/>
    <w:rsid w:val="005A5A53"/>
    <w:rsid w:val="005C1721"/>
    <w:rsid w:val="006E4451"/>
    <w:rsid w:val="0087312C"/>
    <w:rsid w:val="00947633"/>
    <w:rsid w:val="00984B52"/>
    <w:rsid w:val="009D2271"/>
    <w:rsid w:val="009F2752"/>
    <w:rsid w:val="00A43695"/>
    <w:rsid w:val="00A57D2C"/>
    <w:rsid w:val="00AC1F28"/>
    <w:rsid w:val="00C0445E"/>
    <w:rsid w:val="00C311F2"/>
    <w:rsid w:val="00C560BA"/>
    <w:rsid w:val="00CC1294"/>
    <w:rsid w:val="00CD172B"/>
    <w:rsid w:val="00CF21A0"/>
    <w:rsid w:val="00DB4428"/>
    <w:rsid w:val="00E402B4"/>
    <w:rsid w:val="00FC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52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paragraph" w:styleId="BalloonText">
    <w:name w:val="Balloon Text"/>
    <w:basedOn w:val="Normal"/>
    <w:link w:val="BalloonTextChar"/>
    <w:uiPriority w:val="99"/>
    <w:semiHidden/>
    <w:rsid w:val="0087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2C"/>
    <w:rPr>
      <w:rFonts w:ascii="Tahoma" w:hAnsi="Tahoma" w:cs="Tahoma"/>
      <w:sz w:val="16"/>
      <w:szCs w:val="16"/>
    </w:rPr>
  </w:style>
  <w:style w:type="numbering" w:customStyle="1" w:styleId="LisTit">
    <w:name w:val="LisTit"/>
    <w:rsid w:val="00DF0819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11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4</Pages>
  <Words>70</Words>
  <Characters>402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6</cp:revision>
  <cp:lastPrinted>2013-02-20T01:57:00Z</cp:lastPrinted>
  <dcterms:created xsi:type="dcterms:W3CDTF">2013-02-19T04:50:00Z</dcterms:created>
  <dcterms:modified xsi:type="dcterms:W3CDTF">2013-09-10T20:28:00Z</dcterms:modified>
</cp:coreProperties>
</file>