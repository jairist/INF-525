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209" w:rsidRDefault="00957209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Impact" w:hAnsi="Impact" w:cs="Impact"/>
          <w:b/>
          <w:bCs/>
          <w:sz w:val="47"/>
          <w:szCs w:val="47"/>
        </w:rPr>
      </w:pPr>
      <w:r w:rsidRPr="00A26F4B">
        <w:rPr>
          <w:rFonts w:ascii="Impact" w:hAnsi="Impact" w:cs="Impact"/>
          <w:b/>
          <w:bCs/>
          <w:sz w:val="47"/>
          <w:szCs w:val="47"/>
        </w:rPr>
        <w:t xml:space="preserve">Descripción </w:t>
      </w:r>
      <w:r>
        <w:rPr>
          <w:rFonts w:ascii="Impact" w:hAnsi="Impact" w:cs="Impact"/>
          <w:b/>
          <w:bCs/>
          <w:sz w:val="47"/>
          <w:szCs w:val="47"/>
        </w:rPr>
        <w:t>F</w:t>
      </w:r>
      <w:r w:rsidRPr="00A26F4B">
        <w:rPr>
          <w:rFonts w:ascii="Impact" w:hAnsi="Impact" w:cs="Impact"/>
          <w:b/>
          <w:bCs/>
          <w:sz w:val="47"/>
          <w:szCs w:val="47"/>
        </w:rPr>
        <w:t>ormal de Casos de Uso</w:t>
      </w:r>
    </w:p>
    <w:p w:rsidR="00957209" w:rsidRPr="00CC1294" w:rsidRDefault="00957209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u w:val="single"/>
        </w:rPr>
      </w:pPr>
      <w:r w:rsidRPr="00CC1294">
        <w:rPr>
          <w:rFonts w:ascii="Arial" w:hAnsi="Arial" w:cs="Arial"/>
          <w:sz w:val="47"/>
          <w:szCs w:val="47"/>
        </w:rPr>
        <w:t>Evaluación de Calidad de Servicio</w:t>
      </w:r>
    </w:p>
    <w:p w:rsidR="00957209" w:rsidRPr="00CC1294" w:rsidRDefault="00957209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957209" w:rsidRPr="00CC1294" w:rsidRDefault="00957209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957209" w:rsidRPr="00CC1294" w:rsidRDefault="00957209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957209" w:rsidRPr="00CC1294" w:rsidRDefault="00957209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957209" w:rsidRPr="00CC1294" w:rsidRDefault="00957209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957209" w:rsidRPr="00CC1294" w:rsidRDefault="00957209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957209" w:rsidRPr="00CC1294" w:rsidRDefault="00957209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>
        <w:rPr>
          <w:rFonts w:ascii="Arial" w:hAnsi="Arial" w:cs="Arial"/>
          <w:sz w:val="47"/>
          <w:szCs w:val="47"/>
        </w:rPr>
        <w:t>Versión 1</w:t>
      </w:r>
      <w:r w:rsidRPr="00CC1294">
        <w:rPr>
          <w:rFonts w:ascii="Arial" w:hAnsi="Arial" w:cs="Arial"/>
          <w:sz w:val="47"/>
          <w:szCs w:val="47"/>
        </w:rPr>
        <w:t>.0</w:t>
      </w:r>
    </w:p>
    <w:p w:rsidR="00957209" w:rsidRPr="00CC1294" w:rsidRDefault="00957209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957209" w:rsidRPr="00CC1294" w:rsidRDefault="00957209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957209" w:rsidRPr="00CC1294" w:rsidRDefault="00957209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957209" w:rsidRPr="00CC1294" w:rsidRDefault="00957209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957209" w:rsidRPr="00CC1294" w:rsidRDefault="00957209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 w:rsidRPr="00CC1294">
        <w:rPr>
          <w:rFonts w:ascii="Arial" w:hAnsi="Arial" w:cs="Arial"/>
          <w:sz w:val="47"/>
          <w:szCs w:val="47"/>
        </w:rPr>
        <w:t>28/01/2013</w:t>
      </w:r>
    </w:p>
    <w:p w:rsidR="00957209" w:rsidRPr="00CC1294" w:rsidRDefault="00957209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 w:rsidRPr="00CC1294">
        <w:rPr>
          <w:rFonts w:ascii="Arial" w:hAnsi="Arial" w:cs="Arial"/>
          <w:sz w:val="47"/>
          <w:szCs w:val="47"/>
        </w:rPr>
        <w:t>Santo Domingo</w:t>
      </w:r>
    </w:p>
    <w:p w:rsidR="00957209" w:rsidRPr="00CC1294" w:rsidRDefault="00957209" w:rsidP="005A5A53">
      <w:pPr>
        <w:jc w:val="center"/>
      </w:pPr>
      <w:r w:rsidRPr="00CC1294">
        <w:rPr>
          <w:rFonts w:ascii="Arial" w:hAnsi="Arial" w:cs="Arial"/>
          <w:sz w:val="47"/>
          <w:szCs w:val="47"/>
        </w:rPr>
        <w:t>República Dominicana</w:t>
      </w:r>
      <w:r w:rsidRPr="00CC1294">
        <w:br w:type="page"/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721"/>
        <w:gridCol w:w="4790"/>
        <w:gridCol w:w="3429"/>
      </w:tblGrid>
      <w:tr w:rsidR="00957209" w:rsidRPr="009217BA">
        <w:trPr>
          <w:trHeight w:val="705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57209" w:rsidRPr="009217BA" w:rsidRDefault="00957209" w:rsidP="00A05E5F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217BA">
              <w:rPr>
                <w:b/>
                <w:bCs/>
                <w:color w:val="000000"/>
                <w:lang w:eastAsia="es-DO"/>
              </w:rPr>
              <w:t>Historia del Documento</w:t>
            </w:r>
          </w:p>
        </w:tc>
      </w:tr>
      <w:tr w:rsidR="00957209" w:rsidRPr="009217BA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7209" w:rsidRPr="009217BA" w:rsidRDefault="00957209" w:rsidP="00A05E5F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217BA">
              <w:rPr>
                <w:b/>
                <w:bCs/>
                <w:color w:val="000000"/>
                <w:lang w:eastAsia="es-DO"/>
              </w:rPr>
              <w:t>Versión No.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7209" w:rsidRPr="009217BA" w:rsidRDefault="00957209" w:rsidP="00A05E5F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217BA">
              <w:rPr>
                <w:b/>
                <w:bCs/>
                <w:color w:val="000000"/>
                <w:lang w:eastAsia="es-DO"/>
              </w:rPr>
              <w:t xml:space="preserve"> Fecha, dd/mm/aaaa 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7209" w:rsidRPr="009217BA" w:rsidRDefault="00957209" w:rsidP="00A05E5F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217BA">
              <w:rPr>
                <w:b/>
                <w:bCs/>
                <w:color w:val="000000"/>
                <w:lang w:eastAsia="es-DO"/>
              </w:rPr>
              <w:t>Autor(es)</w:t>
            </w:r>
          </w:p>
        </w:tc>
      </w:tr>
      <w:tr w:rsidR="00957209" w:rsidRPr="009217BA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7209" w:rsidRPr="009217BA" w:rsidRDefault="00957209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r w:rsidRPr="009217BA">
              <w:rPr>
                <w:color w:val="000000"/>
                <w:lang w:eastAsia="es-DO"/>
              </w:rPr>
              <w:t>1.0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7209" w:rsidRPr="009217BA" w:rsidRDefault="00957209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r w:rsidRPr="009217BA">
              <w:rPr>
                <w:color w:val="000000"/>
                <w:lang w:eastAsia="es-DO"/>
              </w:rPr>
              <w:t>26/02/2013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7209" w:rsidRPr="009217BA" w:rsidRDefault="00957209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r w:rsidRPr="009217BA">
              <w:rPr>
                <w:color w:val="000000"/>
                <w:lang w:eastAsia="es-DO"/>
              </w:rPr>
              <w:t>Aneudy Labour</w:t>
            </w:r>
          </w:p>
        </w:tc>
      </w:tr>
      <w:tr w:rsidR="00957209" w:rsidRPr="009217BA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7209" w:rsidRPr="009217BA" w:rsidRDefault="00957209" w:rsidP="00A05E5F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7209" w:rsidRPr="009217BA" w:rsidRDefault="00957209" w:rsidP="00A05E5F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7209" w:rsidRPr="009217BA" w:rsidRDefault="00957209" w:rsidP="00A05E5F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</w:tr>
      <w:tr w:rsidR="00957209" w:rsidRPr="009217BA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7209" w:rsidRPr="009217BA" w:rsidRDefault="00957209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r w:rsidRPr="009217BA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7209" w:rsidRPr="009217BA" w:rsidRDefault="00957209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r w:rsidRPr="009217BA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7209" w:rsidRPr="009217BA" w:rsidRDefault="00957209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r w:rsidRPr="009217BA">
              <w:rPr>
                <w:color w:val="000000"/>
                <w:lang w:eastAsia="es-DO"/>
              </w:rPr>
              <w:t> </w:t>
            </w:r>
          </w:p>
        </w:tc>
      </w:tr>
      <w:tr w:rsidR="00957209" w:rsidRPr="009217BA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7209" w:rsidRPr="009217BA" w:rsidRDefault="00957209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r w:rsidRPr="009217BA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7209" w:rsidRPr="009217BA" w:rsidRDefault="00957209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r w:rsidRPr="009217BA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7209" w:rsidRPr="009217BA" w:rsidRDefault="00957209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r w:rsidRPr="009217BA">
              <w:rPr>
                <w:color w:val="000000"/>
                <w:lang w:eastAsia="es-DO"/>
              </w:rPr>
              <w:t> </w:t>
            </w:r>
          </w:p>
        </w:tc>
      </w:tr>
    </w:tbl>
    <w:p w:rsidR="00957209" w:rsidRPr="00CC1294" w:rsidRDefault="00957209" w:rsidP="005A5A53">
      <w:r w:rsidRPr="00CC1294">
        <w:br w:type="page"/>
      </w:r>
    </w:p>
    <w:tbl>
      <w:tblPr>
        <w:tblpPr w:leftFromText="180" w:rightFromText="180" w:vertAnchor="page" w:horzAnchor="margin" w:tblpY="1418"/>
        <w:tblW w:w="5000" w:type="pct"/>
        <w:tblCellMar>
          <w:left w:w="70" w:type="dxa"/>
          <w:right w:w="70" w:type="dxa"/>
        </w:tblCellMar>
        <w:tblLook w:val="00A0"/>
      </w:tblPr>
      <w:tblGrid>
        <w:gridCol w:w="2974"/>
        <w:gridCol w:w="2117"/>
        <w:gridCol w:w="5849"/>
      </w:tblGrid>
      <w:tr w:rsidR="00957209" w:rsidRPr="009217BA">
        <w:trPr>
          <w:trHeight w:val="705"/>
        </w:trPr>
        <w:tc>
          <w:tcPr>
            <w:tcW w:w="8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57209" w:rsidRPr="009217BA" w:rsidRDefault="00957209" w:rsidP="00A05E5F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217BA">
              <w:br w:type="page"/>
            </w:r>
            <w:r w:rsidRPr="009217BA">
              <w:rPr>
                <w:b/>
                <w:bCs/>
                <w:color w:val="000000"/>
                <w:lang w:eastAsia="es-DO"/>
              </w:rPr>
              <w:t>Responsables</w:t>
            </w:r>
          </w:p>
        </w:tc>
      </w:tr>
      <w:tr w:rsidR="00957209" w:rsidRPr="009217BA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7209" w:rsidRPr="009217BA" w:rsidRDefault="00957209" w:rsidP="00A05E5F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217BA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7209" w:rsidRPr="009217BA" w:rsidRDefault="00957209" w:rsidP="00A05E5F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217BA">
              <w:rPr>
                <w:b/>
                <w:bCs/>
                <w:color w:val="000000"/>
                <w:lang w:eastAsia="es-DO"/>
              </w:rPr>
              <w:t>Titulo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7209" w:rsidRPr="009217BA" w:rsidRDefault="00957209" w:rsidP="00A05E5F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217BA">
              <w:rPr>
                <w:b/>
                <w:bCs/>
                <w:color w:val="000000"/>
                <w:lang w:eastAsia="es-DO"/>
              </w:rPr>
              <w:t>Medios para contacto</w:t>
            </w:r>
          </w:p>
        </w:tc>
      </w:tr>
      <w:tr w:rsidR="00957209" w:rsidRPr="009217BA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7209" w:rsidRPr="009217BA" w:rsidRDefault="00957209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r w:rsidRPr="009217BA">
              <w:rPr>
                <w:color w:val="000000"/>
                <w:lang w:eastAsia="es-DO"/>
              </w:rPr>
              <w:t>Felix Ferreiras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7209" w:rsidRPr="009217BA" w:rsidRDefault="00957209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r w:rsidRPr="009217BA">
              <w:rPr>
                <w:color w:val="000000"/>
                <w:lang w:eastAsia="es-DO"/>
              </w:rPr>
              <w:t>Patrocinador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7209" w:rsidRPr="009217BA" w:rsidRDefault="00957209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r w:rsidRPr="009217BA">
              <w:rPr>
                <w:color w:val="000000"/>
                <w:lang w:eastAsia="es-DO"/>
              </w:rPr>
              <w:t>ferreiras54@yahoo.es; Móvil xxx-xxx-xxxx</w:t>
            </w:r>
          </w:p>
        </w:tc>
      </w:tr>
      <w:tr w:rsidR="00957209" w:rsidRPr="009217BA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7209" w:rsidRPr="009217BA" w:rsidRDefault="00957209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r w:rsidRPr="009217BA">
              <w:rPr>
                <w:color w:val="000000"/>
                <w:lang w:eastAsia="es-DO"/>
              </w:rPr>
              <w:t>Aneudy Labour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7209" w:rsidRPr="009217BA" w:rsidRDefault="00957209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r w:rsidRPr="009217BA">
              <w:rPr>
                <w:color w:val="000000"/>
                <w:lang w:eastAsia="es-DO"/>
              </w:rPr>
              <w:t>Autor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7209" w:rsidRPr="009217BA" w:rsidRDefault="00957209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smartTag w:uri="urn:schemas-microsoft-com:office:smarttags" w:element="PersonName">
              <w:r w:rsidRPr="009217BA">
                <w:rPr>
                  <w:color w:val="000000"/>
                  <w:lang w:eastAsia="es-DO"/>
                </w:rPr>
                <w:t>aneudylab@gmail.com</w:t>
              </w:r>
            </w:smartTag>
            <w:r w:rsidRPr="009217BA">
              <w:rPr>
                <w:color w:val="000000"/>
                <w:lang w:eastAsia="es-DO"/>
              </w:rPr>
              <w:t>; Móvil 829-441-8800</w:t>
            </w:r>
          </w:p>
        </w:tc>
      </w:tr>
      <w:tr w:rsidR="00957209" w:rsidRPr="009217BA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7209" w:rsidRPr="009217BA" w:rsidRDefault="00957209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r w:rsidRPr="009217BA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7209" w:rsidRPr="009217BA" w:rsidRDefault="00957209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r w:rsidRPr="009217BA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7209" w:rsidRPr="009217BA" w:rsidRDefault="00957209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r w:rsidRPr="009217BA">
              <w:rPr>
                <w:color w:val="000000"/>
                <w:lang w:eastAsia="es-DO"/>
              </w:rPr>
              <w:t> </w:t>
            </w:r>
          </w:p>
        </w:tc>
      </w:tr>
      <w:tr w:rsidR="00957209" w:rsidRPr="009217BA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7209" w:rsidRPr="009217BA" w:rsidRDefault="00957209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r w:rsidRPr="009217BA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7209" w:rsidRPr="009217BA" w:rsidRDefault="00957209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r w:rsidRPr="009217BA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7209" w:rsidRPr="009217BA" w:rsidRDefault="00957209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r w:rsidRPr="009217BA">
              <w:rPr>
                <w:color w:val="000000"/>
                <w:lang w:eastAsia="es-DO"/>
              </w:rPr>
              <w:t> </w:t>
            </w:r>
          </w:p>
        </w:tc>
      </w:tr>
    </w:tbl>
    <w:p w:rsidR="00957209" w:rsidRDefault="00957209">
      <w:pPr>
        <w:rPr>
          <w:lang w:val="en-US"/>
        </w:rPr>
      </w:pPr>
    </w:p>
    <w:p w:rsidR="00957209" w:rsidRPr="008856B3" w:rsidRDefault="00957209" w:rsidP="008856B3"/>
    <w:p w:rsidR="00957209" w:rsidRDefault="00957209" w:rsidP="008856B3">
      <w:pPr>
        <w:sectPr w:rsidR="00957209" w:rsidSect="00196B7A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57209" w:rsidRPr="008856B3" w:rsidRDefault="00957209" w:rsidP="008856B3">
      <w:pPr>
        <w:pStyle w:val="Tit1"/>
      </w:pPr>
      <w:r w:rsidRPr="00A26F4B">
        <w:t xml:space="preserve">Descripción </w:t>
      </w:r>
      <w:r>
        <w:t>F</w:t>
      </w:r>
      <w:r w:rsidRPr="00A26F4B">
        <w:t>ormal de Casos de Uso</w:t>
      </w:r>
      <w:bookmarkStart w:id="0" w:name="_GoBack"/>
    </w:p>
    <w:tbl>
      <w:tblPr>
        <w:tblW w:w="10880" w:type="dxa"/>
        <w:tblInd w:w="55" w:type="dxa"/>
        <w:tblCellMar>
          <w:left w:w="70" w:type="dxa"/>
          <w:right w:w="70" w:type="dxa"/>
        </w:tblCellMar>
        <w:tblLook w:val="00A0"/>
      </w:tblPr>
      <w:tblGrid>
        <w:gridCol w:w="520"/>
        <w:gridCol w:w="4920"/>
        <w:gridCol w:w="520"/>
        <w:gridCol w:w="4920"/>
      </w:tblGrid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ID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CU-</w:t>
            </w:r>
            <w:r>
              <w:rPr>
                <w:color w:val="000000"/>
                <w:lang w:eastAsia="es-DO"/>
              </w:rPr>
              <w:t>00</w:t>
            </w:r>
            <w:r w:rsidRPr="00946B91">
              <w:rPr>
                <w:color w:val="000000"/>
                <w:lang w:eastAsia="es-DO"/>
              </w:rPr>
              <w:t>1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Inicia</w:t>
            </w:r>
            <w:r>
              <w:rPr>
                <w:color w:val="000000"/>
                <w:lang w:eastAsia="es-DO"/>
              </w:rPr>
              <w:t>r</w:t>
            </w:r>
            <w:r w:rsidRPr="00946B91">
              <w:rPr>
                <w:color w:val="000000"/>
                <w:lang w:eastAsia="es-DO"/>
              </w:rPr>
              <w:t xml:space="preserve"> sesión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Versión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V1.0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Actores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Usuario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Propósito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Dar acceso al sistema a los usuarios autorizados.</w:t>
            </w:r>
          </w:p>
        </w:tc>
      </w:tr>
      <w:tr w:rsidR="00957209" w:rsidRPr="009217BA">
        <w:trPr>
          <w:trHeight w:val="945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Descripción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usuario digita su nombre de usuario y su contraseña, si la combinación de esos datos es válida el sistema le concede el acceso, de lo contrario, se lo </w:t>
            </w:r>
            <w:r>
              <w:rPr>
                <w:color w:val="000000"/>
                <w:lang w:eastAsia="es-DO"/>
              </w:rPr>
              <w:t>niega</w:t>
            </w:r>
            <w:r w:rsidRPr="00946B91">
              <w:rPr>
                <w:color w:val="000000"/>
                <w:lang w:eastAsia="es-DO"/>
              </w:rPr>
              <w:t>.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Nivel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&lt;&lt;include&gt;&gt;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Precondiciones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usuario debe existir en el sistema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Postcondiciones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usuario obtiene acceso al sistema</w:t>
            </w:r>
          </w:p>
        </w:tc>
      </w:tr>
      <w:tr w:rsidR="00957209" w:rsidRPr="009217BA">
        <w:trPr>
          <w:trHeight w:val="615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Desencadenador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Un usuario ejecuta la aplicación para interactuar con el sistema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Casos de uso &lt;&lt;include&gt;&gt;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N/A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Casos de uso &lt;&lt;extend&gt;&gt;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N/A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Condiciones especiales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N/A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Prioridad en la programación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Séptimo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Frecuencia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1</w:t>
            </w:r>
          </w:p>
        </w:tc>
      </w:tr>
      <w:tr w:rsidR="00957209" w:rsidRPr="009217BA">
        <w:trPr>
          <w:trHeight w:val="1005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Niveles superiores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</w:tr>
      <w:tr w:rsidR="00957209" w:rsidRPr="009217BA">
        <w:trPr>
          <w:trHeight w:val="300"/>
        </w:trPr>
        <w:tc>
          <w:tcPr>
            <w:tcW w:w="10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Flujo de eventos</w:t>
            </w:r>
          </w:p>
        </w:tc>
      </w:tr>
      <w:tr w:rsidR="00957209" w:rsidRPr="009217BA">
        <w:trPr>
          <w:trHeight w:val="300"/>
        </w:trPr>
        <w:tc>
          <w:tcPr>
            <w:tcW w:w="10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Flujo principal de eventos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Acción del actor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respuesta del sistema</w:t>
            </w:r>
          </w:p>
        </w:tc>
      </w:tr>
      <w:tr w:rsidR="00957209" w:rsidRPr="009217B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usuario ejecuta la aplicación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2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sistema muestra la pantalla de inicio de sesión</w:t>
            </w:r>
          </w:p>
        </w:tc>
      </w:tr>
      <w:tr w:rsidR="00957209" w:rsidRPr="009217B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3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usuario introduce credenciales autenticación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4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sistema valida las credenciales de usuario</w:t>
            </w:r>
          </w:p>
        </w:tc>
      </w:tr>
      <w:tr w:rsidR="00957209" w:rsidRPr="009217B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 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5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sistema le concede al usuario acceso al sistema</w:t>
            </w:r>
          </w:p>
        </w:tc>
      </w:tr>
      <w:tr w:rsidR="00957209" w:rsidRPr="009217BA">
        <w:trPr>
          <w:trHeight w:val="300"/>
        </w:trPr>
        <w:tc>
          <w:tcPr>
            <w:tcW w:w="10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Flujos alternativos de eventos</w:t>
            </w:r>
          </w:p>
        </w:tc>
      </w:tr>
      <w:tr w:rsidR="00957209" w:rsidRPr="009217B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#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Condición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Acción de ramificación</w:t>
            </w:r>
          </w:p>
        </w:tc>
      </w:tr>
      <w:tr w:rsidR="00957209" w:rsidRPr="009217B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4.1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Si el usuario introduce credenciales incorrectas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 xml:space="preserve">Muestra mensaje de error y </w:t>
            </w:r>
            <w:r w:rsidRPr="00946B91">
              <w:rPr>
                <w:color w:val="000000"/>
                <w:lang w:eastAsia="es-DO"/>
              </w:rPr>
              <w:t>Regresa al punto 3</w:t>
            </w:r>
          </w:p>
        </w:tc>
      </w:tr>
      <w:bookmarkEnd w:id="0"/>
    </w:tbl>
    <w:p w:rsidR="00957209" w:rsidRDefault="00957209" w:rsidP="00196B7A"/>
    <w:p w:rsidR="00957209" w:rsidRDefault="00957209" w:rsidP="00196B7A">
      <w:r>
        <w:br w:type="page"/>
      </w:r>
    </w:p>
    <w:tbl>
      <w:tblPr>
        <w:tblW w:w="10880" w:type="dxa"/>
        <w:tblInd w:w="55" w:type="dxa"/>
        <w:tblCellMar>
          <w:left w:w="70" w:type="dxa"/>
          <w:right w:w="70" w:type="dxa"/>
        </w:tblCellMar>
        <w:tblLook w:val="00A0"/>
      </w:tblPr>
      <w:tblGrid>
        <w:gridCol w:w="520"/>
        <w:gridCol w:w="4920"/>
        <w:gridCol w:w="520"/>
        <w:gridCol w:w="4920"/>
      </w:tblGrid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>
              <w:br w:type="page"/>
            </w:r>
            <w:r w:rsidRPr="00946B91">
              <w:rPr>
                <w:b/>
                <w:bCs/>
                <w:color w:val="000000"/>
                <w:lang w:eastAsia="es-DO"/>
              </w:rPr>
              <w:t>ID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CU-</w:t>
            </w:r>
            <w:r>
              <w:rPr>
                <w:color w:val="000000"/>
                <w:lang w:eastAsia="es-DO"/>
              </w:rPr>
              <w:t>00</w:t>
            </w:r>
            <w:r w:rsidRPr="00946B91">
              <w:rPr>
                <w:color w:val="000000"/>
                <w:lang w:eastAsia="es-DO"/>
              </w:rPr>
              <w:t>2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Crea</w:t>
            </w:r>
            <w:r>
              <w:rPr>
                <w:color w:val="000000"/>
                <w:lang w:eastAsia="es-DO"/>
              </w:rPr>
              <w:t>r</w:t>
            </w:r>
            <w:r w:rsidRPr="00946B91">
              <w:rPr>
                <w:color w:val="000000"/>
                <w:lang w:eastAsia="es-DO"/>
              </w:rPr>
              <w:t xml:space="preserve"> plantilla de evaluación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Versión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V1.0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Actores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Administrador</w:t>
            </w:r>
          </w:p>
        </w:tc>
      </w:tr>
      <w:tr w:rsidR="00957209" w:rsidRPr="009217BA">
        <w:trPr>
          <w:trHeight w:val="675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Propósito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Generar plantillas que serán usadas para evaluar los representantes de servicio.</w:t>
            </w:r>
          </w:p>
        </w:tc>
      </w:tr>
      <w:tr w:rsidR="00957209" w:rsidRPr="009217BA" w:rsidTr="007A7A9B">
        <w:trPr>
          <w:trHeight w:val="134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Descripción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administrador crea una nueva plantilla de evaluación y agrega los puntos de evaluación de las que se compone. Una vez finaliza el sistema se encarga de designar la última plantilla creada como plantilla activa.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Nivel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Primario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Precondiciones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usuario </w:t>
            </w:r>
            <w:r>
              <w:rPr>
                <w:color w:val="000000"/>
                <w:lang w:eastAsia="es-DO"/>
              </w:rPr>
              <w:t xml:space="preserve">debe iniciar sesión y tener el rol de </w:t>
            </w:r>
            <w:r w:rsidRPr="00946B91">
              <w:rPr>
                <w:color w:val="000000"/>
                <w:lang w:eastAsia="es-DO"/>
              </w:rPr>
              <w:t>administrador.</w:t>
            </w:r>
          </w:p>
        </w:tc>
      </w:tr>
      <w:tr w:rsidR="00957209" w:rsidRPr="009217BA">
        <w:trPr>
          <w:trHeight w:val="63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Postcondiciones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Una</w:t>
            </w:r>
            <w:r w:rsidRPr="00946B91">
              <w:rPr>
                <w:color w:val="000000"/>
                <w:lang w:eastAsia="es-DO"/>
              </w:rPr>
              <w:t xml:space="preserve"> nueva plantilla de evaluación será creada en el sistema.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Desencadenador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Se identifican cambios en los puntos de evaluación.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Casos de uso &lt;&lt;include&gt;&gt;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Inicia</w:t>
            </w:r>
            <w:r>
              <w:rPr>
                <w:color w:val="000000"/>
                <w:lang w:eastAsia="es-DO"/>
              </w:rPr>
              <w:t>r</w:t>
            </w:r>
            <w:r w:rsidRPr="00946B91">
              <w:rPr>
                <w:color w:val="000000"/>
                <w:lang w:eastAsia="es-DO"/>
              </w:rPr>
              <w:t xml:space="preserve"> sesión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Casos de uso &lt;&lt;extend&gt;&gt;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N/A</w:t>
            </w:r>
          </w:p>
        </w:tc>
      </w:tr>
      <w:tr w:rsidR="00957209" w:rsidRPr="009217BA">
        <w:trPr>
          <w:trHeight w:val="705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Condiciones especiales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Si en un mes se crean varias plantillas, solamente se asignará como activa la última creada.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Prioridad en la programación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Segundo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Frecuencia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1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Niveles superiores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N/A</w:t>
            </w:r>
          </w:p>
        </w:tc>
      </w:tr>
      <w:tr w:rsidR="00957209" w:rsidRPr="009217BA">
        <w:trPr>
          <w:trHeight w:val="300"/>
        </w:trPr>
        <w:tc>
          <w:tcPr>
            <w:tcW w:w="10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Flujo de eventos</w:t>
            </w:r>
          </w:p>
        </w:tc>
      </w:tr>
      <w:tr w:rsidR="00957209" w:rsidRPr="009217BA">
        <w:trPr>
          <w:trHeight w:val="300"/>
        </w:trPr>
        <w:tc>
          <w:tcPr>
            <w:tcW w:w="10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Flujo principal de eventos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Acción del actor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respuesta del sistema</w:t>
            </w:r>
          </w:p>
        </w:tc>
      </w:tr>
      <w:tr w:rsidR="00957209" w:rsidRPr="009217BA">
        <w:trPr>
          <w:trHeight w:val="9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administrador recibe los nuevos puntos de evaluación y ejecuta la opción de crear nueva plantilla de evaluación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2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sistema </w:t>
            </w:r>
            <w:r>
              <w:rPr>
                <w:color w:val="000000"/>
                <w:lang w:eastAsia="es-DO"/>
              </w:rPr>
              <w:t>valida el que el rol del usuario sea administrador</w:t>
            </w:r>
          </w:p>
        </w:tc>
      </w:tr>
      <w:tr w:rsidR="00957209" w:rsidRPr="009217BA" w:rsidTr="00CB4698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CB4698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CB4698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CB469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3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CB469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sistema muestra el formulario de nueva plantilla de evaluación</w:t>
            </w:r>
          </w:p>
        </w:tc>
      </w:tr>
      <w:tr w:rsidR="00957209" w:rsidRPr="009217BA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4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usuario introduce todos los puntos de evaluación identificados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</w:tr>
      <w:tr w:rsidR="00957209" w:rsidRPr="009217BA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5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El usuario pulsa el botón guardar.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6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sistema guarda en la base de datos todos los puntos de evaluación bajo una nueva plantilla</w:t>
            </w:r>
          </w:p>
        </w:tc>
      </w:tr>
      <w:tr w:rsidR="00957209" w:rsidRPr="009217BA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7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El sistema muestra el número de la plantilla creada</w:t>
            </w:r>
          </w:p>
        </w:tc>
      </w:tr>
      <w:tr w:rsidR="00957209" w:rsidRPr="009217BA">
        <w:trPr>
          <w:trHeight w:val="300"/>
        </w:trPr>
        <w:tc>
          <w:tcPr>
            <w:tcW w:w="10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Flujos alternativos de eventos</w:t>
            </w:r>
          </w:p>
        </w:tc>
      </w:tr>
      <w:tr w:rsidR="00957209" w:rsidRPr="009217B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#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Condición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Acción de ramificación</w:t>
            </w:r>
          </w:p>
        </w:tc>
      </w:tr>
      <w:tr w:rsidR="00957209" w:rsidRPr="009217BA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2.1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Si el rol del usuario no es administrador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Muestra mensaje de no autorizado.</w:t>
            </w:r>
          </w:p>
        </w:tc>
      </w:tr>
      <w:tr w:rsidR="00957209" w:rsidRPr="009217BA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5.1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Si el usuario pulsa el botón cancelar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Descarta todos los puntes de evaluación y vuelve a la pantalla principal.</w:t>
            </w:r>
          </w:p>
        </w:tc>
      </w:tr>
    </w:tbl>
    <w:p w:rsidR="00957209" w:rsidRDefault="00957209"/>
    <w:tbl>
      <w:tblPr>
        <w:tblW w:w="10880" w:type="dxa"/>
        <w:tblInd w:w="55" w:type="dxa"/>
        <w:tblCellMar>
          <w:left w:w="70" w:type="dxa"/>
          <w:right w:w="70" w:type="dxa"/>
        </w:tblCellMar>
        <w:tblLook w:val="00A0"/>
      </w:tblPr>
      <w:tblGrid>
        <w:gridCol w:w="520"/>
        <w:gridCol w:w="4920"/>
        <w:gridCol w:w="520"/>
        <w:gridCol w:w="4920"/>
      </w:tblGrid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>
              <w:br w:type="page"/>
            </w:r>
            <w:r w:rsidRPr="00946B91">
              <w:rPr>
                <w:b/>
                <w:bCs/>
                <w:color w:val="000000"/>
                <w:lang w:eastAsia="es-DO"/>
              </w:rPr>
              <w:t>ID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CU-</w:t>
            </w:r>
            <w:r>
              <w:rPr>
                <w:color w:val="000000"/>
                <w:lang w:eastAsia="es-DO"/>
              </w:rPr>
              <w:t>00</w:t>
            </w:r>
            <w:r w:rsidRPr="00946B91">
              <w:rPr>
                <w:color w:val="000000"/>
                <w:lang w:eastAsia="es-DO"/>
              </w:rPr>
              <w:t>3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Evaluar representante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Versión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V1.0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Actores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Supervisor</w:t>
            </w:r>
          </w:p>
        </w:tc>
      </w:tr>
      <w:tr w:rsidR="00957209" w:rsidRPr="009217BA">
        <w:trPr>
          <w:trHeight w:val="368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Propósito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Generar una evaluación a un representante de servicio y guardarla en el sistema</w:t>
            </w:r>
          </w:p>
        </w:tc>
      </w:tr>
      <w:tr w:rsidR="00957209" w:rsidRPr="009217BA">
        <w:trPr>
          <w:trHeight w:val="1592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Descripción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supervisor selecciona un representante a evaluar y el sistema le presenta la plantilla de evaluación activa. Este procede a contestar los puntos de evaluación indicando si el representante cumple o no ese punto. Cuando termina el supervisor guarda la evaluación y esta queda en espera de ser revisada por el representante evaluado.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Nivel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Primario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Precondiciones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usuario </w:t>
            </w:r>
            <w:r>
              <w:rPr>
                <w:color w:val="000000"/>
                <w:lang w:eastAsia="es-DO"/>
              </w:rPr>
              <w:t xml:space="preserve">debe iniciar sesión y tener el rol de supervisor; </w:t>
            </w:r>
            <w:r w:rsidRPr="00946B91">
              <w:rPr>
                <w:color w:val="000000"/>
                <w:lang w:eastAsia="es-DO"/>
              </w:rPr>
              <w:t>El representante a evaluar debe existir en el sistema.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Postcondiciones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Una nueva evaluación se registrará en el sistema.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Desencadenador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supervisor selecciona un representante a evaluar.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Casos de uso &lt;&lt;include&gt;&gt;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Inicia</w:t>
            </w:r>
            <w:r>
              <w:rPr>
                <w:color w:val="000000"/>
                <w:lang w:eastAsia="es-DO"/>
              </w:rPr>
              <w:t>r</w:t>
            </w:r>
            <w:r w:rsidRPr="00946B91">
              <w:rPr>
                <w:color w:val="000000"/>
                <w:lang w:eastAsia="es-DO"/>
              </w:rPr>
              <w:t xml:space="preserve"> sesión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Casos de uso &lt;&lt;extend&gt;&gt;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N/A</w:t>
            </w:r>
          </w:p>
        </w:tc>
      </w:tr>
      <w:tr w:rsidR="00957209" w:rsidRPr="009217BA">
        <w:trPr>
          <w:trHeight w:val="71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Condiciones especiales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supervisor solamente puede evaluar los representantes que se reportan a él y el representante evaluado debe tener </w:t>
            </w:r>
            <w:r>
              <w:rPr>
                <w:color w:val="000000"/>
                <w:lang w:eastAsia="es-DO"/>
              </w:rPr>
              <w:t>menos de 8 evaluaciones en el mes en curso</w:t>
            </w:r>
            <w:r w:rsidRPr="00946B91">
              <w:rPr>
                <w:color w:val="000000"/>
                <w:lang w:eastAsia="es-DO"/>
              </w:rPr>
              <w:t>.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Prioridad en la programación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tercero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Frecuencia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256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Niveles superiores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N/A</w:t>
            </w:r>
          </w:p>
        </w:tc>
      </w:tr>
      <w:tr w:rsidR="00957209" w:rsidRPr="009217BA">
        <w:trPr>
          <w:trHeight w:val="300"/>
        </w:trPr>
        <w:tc>
          <w:tcPr>
            <w:tcW w:w="10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Flujo de eventos</w:t>
            </w:r>
          </w:p>
        </w:tc>
      </w:tr>
      <w:tr w:rsidR="00957209" w:rsidRPr="009217BA">
        <w:trPr>
          <w:trHeight w:val="300"/>
        </w:trPr>
        <w:tc>
          <w:tcPr>
            <w:tcW w:w="10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Flujo principal de eventos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Acción del actor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respuesta del sistema</w:t>
            </w:r>
          </w:p>
        </w:tc>
      </w:tr>
      <w:tr w:rsidR="00957209" w:rsidRPr="009217BA">
        <w:trPr>
          <w:trHeight w:val="72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supervisor </w:t>
            </w:r>
            <w:r>
              <w:rPr>
                <w:color w:val="000000"/>
                <w:lang w:eastAsia="es-DO"/>
              </w:rPr>
              <w:t>ejecuta la opción de evaluar representante</w:t>
            </w:r>
            <w:r w:rsidRPr="00946B91">
              <w:rPr>
                <w:color w:val="000000"/>
                <w:lang w:eastAsia="es-DO"/>
              </w:rPr>
              <w:t>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2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sistema </w:t>
            </w:r>
            <w:r>
              <w:rPr>
                <w:color w:val="000000"/>
                <w:lang w:eastAsia="es-DO"/>
              </w:rPr>
              <w:t>valida el que el rol del usuario sea supervisor.</w:t>
            </w:r>
          </w:p>
        </w:tc>
      </w:tr>
      <w:tr w:rsidR="00957209" w:rsidRPr="009217BA">
        <w:trPr>
          <w:trHeight w:val="53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3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sistema busca los representantes que se reportan a ese supervisor y no tienen 8 evaluaciones en ese mes.</w:t>
            </w:r>
          </w:p>
        </w:tc>
      </w:tr>
      <w:tr w:rsidR="00957209" w:rsidRPr="009217BA">
        <w:trPr>
          <w:trHeight w:val="449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 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4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sistema muestra en pantalla los representantes encontrados.</w:t>
            </w:r>
          </w:p>
        </w:tc>
      </w:tr>
      <w:tr w:rsidR="00957209" w:rsidRPr="009217BA">
        <w:trPr>
          <w:trHeight w:val="251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5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supervisor selecciona un representante a evaluar.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6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sistema le muestra al supervisor la plantilla de evaluación activa.</w:t>
            </w:r>
          </w:p>
        </w:tc>
      </w:tr>
      <w:tr w:rsidR="00957209" w:rsidRPr="009217BA">
        <w:trPr>
          <w:trHeight w:val="674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7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supervisor llena cada punto de evaluación indicando si el representante cumple o no cumple ese punto en la llamada que le está evaluando.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</w:tr>
      <w:tr w:rsidR="00957209" w:rsidRPr="009217BA">
        <w:trPr>
          <w:trHeight w:val="449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 </w:t>
            </w:r>
            <w:r>
              <w:rPr>
                <w:color w:val="000000"/>
                <w:lang w:eastAsia="es-DO"/>
              </w:rPr>
              <w:t>8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 </w:t>
            </w:r>
            <w:r>
              <w:rPr>
                <w:color w:val="000000"/>
                <w:lang w:eastAsia="es-DO"/>
              </w:rPr>
              <w:t>El supervisor pulsa el botón Guardar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9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sistema guarda en la base de datos la evaluación asignándole el estado de espera de revisión.</w:t>
            </w:r>
          </w:p>
        </w:tc>
      </w:tr>
      <w:tr w:rsidR="00957209" w:rsidRPr="009217BA">
        <w:trPr>
          <w:trHeight w:val="449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10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El sistema muestra el número de la evaluación creada</w:t>
            </w:r>
          </w:p>
        </w:tc>
      </w:tr>
      <w:tr w:rsidR="00957209" w:rsidRPr="009217BA">
        <w:trPr>
          <w:trHeight w:val="300"/>
        </w:trPr>
        <w:tc>
          <w:tcPr>
            <w:tcW w:w="10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Flujos alternativos de eventos</w:t>
            </w:r>
          </w:p>
        </w:tc>
      </w:tr>
      <w:tr w:rsidR="00957209" w:rsidRPr="009217B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#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Condición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Acción de ramificación</w:t>
            </w:r>
          </w:p>
        </w:tc>
      </w:tr>
      <w:tr w:rsidR="00957209" w:rsidRPr="009217BA">
        <w:trPr>
          <w:trHeight w:val="48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2.1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Si el rol del usuario no es administrador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Muestra mensaje de no autorizado..</w:t>
            </w:r>
          </w:p>
        </w:tc>
      </w:tr>
      <w:tr w:rsidR="00957209" w:rsidRPr="009217BA">
        <w:trPr>
          <w:trHeight w:val="35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8.1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Si el usuario pulsa el botón cancelar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Descarta la evaluación y vuelve a la pantalla principal.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>
              <w:br w:type="page"/>
            </w:r>
            <w:r w:rsidRPr="00946B91">
              <w:rPr>
                <w:b/>
                <w:bCs/>
                <w:color w:val="000000"/>
                <w:lang w:eastAsia="es-DO"/>
              </w:rPr>
              <w:t>ID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CU-</w:t>
            </w:r>
            <w:r>
              <w:rPr>
                <w:color w:val="000000"/>
                <w:lang w:eastAsia="es-DO"/>
              </w:rPr>
              <w:t>00</w:t>
            </w:r>
            <w:r w:rsidRPr="00946B91">
              <w:rPr>
                <w:color w:val="000000"/>
                <w:lang w:eastAsia="es-DO"/>
              </w:rPr>
              <w:t>4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Revisa</w:t>
            </w:r>
            <w:r>
              <w:rPr>
                <w:color w:val="000000"/>
                <w:lang w:eastAsia="es-DO"/>
              </w:rPr>
              <w:t>r</w:t>
            </w:r>
            <w:r w:rsidRPr="00946B91">
              <w:rPr>
                <w:color w:val="000000"/>
                <w:lang w:eastAsia="es-DO"/>
              </w:rPr>
              <w:t xml:space="preserve"> evaluación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Versión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V1.0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Actores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Representante</w:t>
            </w:r>
          </w:p>
        </w:tc>
      </w:tr>
      <w:tr w:rsidR="00957209" w:rsidRPr="009217BA">
        <w:trPr>
          <w:trHeight w:val="728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Propósito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Indicar si el representante evaluado está de</w:t>
            </w:r>
            <w:r>
              <w:rPr>
                <w:color w:val="000000"/>
                <w:lang w:eastAsia="es-DO"/>
              </w:rPr>
              <w:t xml:space="preserve"> </w:t>
            </w:r>
            <w:r w:rsidRPr="00946B91">
              <w:rPr>
                <w:color w:val="000000"/>
                <w:lang w:eastAsia="es-DO"/>
              </w:rPr>
              <w:t>acuerdo con los resultados de evaluación o desea que se revise uno o más puntos.</w:t>
            </w:r>
          </w:p>
        </w:tc>
      </w:tr>
      <w:tr w:rsidR="00957209" w:rsidRPr="009217BA">
        <w:trPr>
          <w:trHeight w:val="1709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Descripción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representante de servicio abre la evaluación y revisa cada punto evaluado por su supervisor. Si está de</w:t>
            </w:r>
            <w:r>
              <w:rPr>
                <w:color w:val="000000"/>
                <w:lang w:eastAsia="es-DO"/>
              </w:rPr>
              <w:t xml:space="preserve"> </w:t>
            </w:r>
            <w:r w:rsidRPr="00946B91">
              <w:rPr>
                <w:color w:val="000000"/>
                <w:lang w:eastAsia="es-DO"/>
              </w:rPr>
              <w:t xml:space="preserve">acuerdo el representante acepta la evaluación y esta queda como finalizada. Si no lo está, agrega un comentario </w:t>
            </w:r>
            <w:r>
              <w:rPr>
                <w:color w:val="000000"/>
                <w:lang w:eastAsia="es-DO"/>
              </w:rPr>
              <w:t>al punto de evaluación con que está en desacuerdo,</w:t>
            </w:r>
            <w:r w:rsidRPr="00946B91">
              <w:rPr>
                <w:color w:val="000000"/>
                <w:lang w:eastAsia="es-DO"/>
              </w:rPr>
              <w:t xml:space="preserve"> especificando la razón de su inconformidad y guarda la evaluación con el estatus de reclamada para que la consulte su supervisor.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Nivel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Primario</w:t>
            </w:r>
          </w:p>
        </w:tc>
      </w:tr>
      <w:tr w:rsidR="00957209" w:rsidRPr="009217BA">
        <w:trPr>
          <w:trHeight w:val="6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Precondiciones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usuario </w:t>
            </w:r>
            <w:r>
              <w:rPr>
                <w:color w:val="000000"/>
                <w:lang w:eastAsia="es-DO"/>
              </w:rPr>
              <w:t xml:space="preserve">debe iniciar sesión y tener el rol de representante; </w:t>
            </w:r>
            <w:r w:rsidRPr="00946B91">
              <w:rPr>
                <w:color w:val="000000"/>
                <w:lang w:eastAsia="es-DO"/>
              </w:rPr>
              <w:t>Debe existir una evaluación pendiente por revisión para el representante en el sistema.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Postcondiciones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estado de la evaluación</w:t>
            </w:r>
            <w:r>
              <w:rPr>
                <w:color w:val="000000"/>
                <w:lang w:eastAsia="es-DO"/>
              </w:rPr>
              <w:t xml:space="preserve"> y los puntos reclamados</w:t>
            </w:r>
            <w:r w:rsidRPr="00946B91">
              <w:rPr>
                <w:color w:val="000000"/>
                <w:lang w:eastAsia="es-DO"/>
              </w:rPr>
              <w:t xml:space="preserve"> será</w:t>
            </w:r>
            <w:r>
              <w:rPr>
                <w:color w:val="000000"/>
                <w:lang w:eastAsia="es-DO"/>
              </w:rPr>
              <w:t>n</w:t>
            </w:r>
            <w:r w:rsidRPr="00946B91">
              <w:rPr>
                <w:color w:val="000000"/>
                <w:lang w:eastAsia="es-DO"/>
              </w:rPr>
              <w:t xml:space="preserve"> actualizado</w:t>
            </w:r>
            <w:r>
              <w:rPr>
                <w:color w:val="000000"/>
                <w:lang w:eastAsia="es-DO"/>
              </w:rPr>
              <w:t>s</w:t>
            </w:r>
            <w:r w:rsidRPr="00946B91">
              <w:rPr>
                <w:color w:val="000000"/>
                <w:lang w:eastAsia="es-DO"/>
              </w:rPr>
              <w:t xml:space="preserve"> en el sistema.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Desencadenador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supervisor realiza una evaluación al representante.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Casos de uso &lt;&lt;include&gt;&gt;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Inicia</w:t>
            </w:r>
            <w:r>
              <w:rPr>
                <w:color w:val="000000"/>
                <w:lang w:eastAsia="es-DO"/>
              </w:rPr>
              <w:t>r</w:t>
            </w:r>
            <w:r w:rsidRPr="00946B91">
              <w:rPr>
                <w:color w:val="000000"/>
                <w:lang w:eastAsia="es-DO"/>
              </w:rPr>
              <w:t xml:space="preserve"> sesión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Casos de uso &lt;&lt;extend&gt;&gt;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N/A</w:t>
            </w:r>
          </w:p>
        </w:tc>
      </w:tr>
      <w:tr w:rsidR="00957209" w:rsidRPr="009217BA">
        <w:trPr>
          <w:trHeight w:val="6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Condiciones especiales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Un representante solamente puede revisar evaluaciones hechas a él hechas en el mes en curso.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Prioridad en la programación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cuarto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Frecuencia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8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Niveles superiores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N/A</w:t>
            </w:r>
          </w:p>
        </w:tc>
      </w:tr>
      <w:tr w:rsidR="00957209" w:rsidRPr="009217BA">
        <w:trPr>
          <w:trHeight w:val="300"/>
        </w:trPr>
        <w:tc>
          <w:tcPr>
            <w:tcW w:w="10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Flujo de eventos</w:t>
            </w:r>
          </w:p>
        </w:tc>
      </w:tr>
      <w:tr w:rsidR="00957209" w:rsidRPr="009217BA">
        <w:trPr>
          <w:trHeight w:val="300"/>
        </w:trPr>
        <w:tc>
          <w:tcPr>
            <w:tcW w:w="10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Flujo principal de eventos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Acción del actor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respuesta del sistema</w:t>
            </w:r>
          </w:p>
        </w:tc>
      </w:tr>
      <w:tr w:rsidR="00957209" w:rsidRPr="009217BA">
        <w:trPr>
          <w:trHeight w:val="323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representante </w:t>
            </w:r>
            <w:r>
              <w:rPr>
                <w:color w:val="000000"/>
                <w:lang w:eastAsia="es-DO"/>
              </w:rPr>
              <w:t>ejecuta la opción de revisar evaluación</w:t>
            </w:r>
            <w:r w:rsidRPr="00946B91">
              <w:rPr>
                <w:color w:val="000000"/>
                <w:lang w:eastAsia="es-DO"/>
              </w:rPr>
              <w:t>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2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sistema </w:t>
            </w:r>
            <w:r>
              <w:rPr>
                <w:color w:val="000000"/>
                <w:lang w:eastAsia="es-DO"/>
              </w:rPr>
              <w:t>valida el que el rol del usuario sea representante.</w:t>
            </w:r>
          </w:p>
        </w:tc>
      </w:tr>
      <w:tr w:rsidR="00957209" w:rsidRPr="009217BA">
        <w:trPr>
          <w:trHeight w:val="152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3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sistema muestra las evaluaciones pendientes por revisión</w:t>
            </w:r>
            <w:r>
              <w:rPr>
                <w:color w:val="000000"/>
                <w:lang w:eastAsia="es-DO"/>
              </w:rPr>
              <w:t xml:space="preserve"> generadas en el mes en curso</w:t>
            </w:r>
            <w:r w:rsidRPr="00946B91">
              <w:rPr>
                <w:color w:val="000000"/>
                <w:lang w:eastAsia="es-DO"/>
              </w:rPr>
              <w:t>.</w:t>
            </w:r>
          </w:p>
        </w:tc>
      </w:tr>
      <w:tr w:rsidR="00957209" w:rsidRPr="009217B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3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representante selecciona una evaluación.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4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sistema muestra la evaluación.</w:t>
            </w:r>
          </w:p>
        </w:tc>
      </w:tr>
      <w:tr w:rsidR="00957209" w:rsidRPr="009217BA">
        <w:trPr>
          <w:trHeight w:val="557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5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representante </w:t>
            </w:r>
            <w:r>
              <w:rPr>
                <w:color w:val="000000"/>
                <w:lang w:eastAsia="es-DO"/>
              </w:rPr>
              <w:t>marca cada respuesta con que no esté de acuerdo como reclamada y escribe</w:t>
            </w:r>
            <w:r w:rsidRPr="00946B91">
              <w:rPr>
                <w:color w:val="000000"/>
                <w:lang w:eastAsia="es-DO"/>
              </w:rPr>
              <w:t xml:space="preserve"> un comentario con </w:t>
            </w:r>
            <w:r>
              <w:rPr>
                <w:color w:val="000000"/>
                <w:lang w:eastAsia="es-DO"/>
              </w:rPr>
              <w:t>la razón</w:t>
            </w:r>
            <w:r w:rsidRPr="00946B91">
              <w:rPr>
                <w:color w:val="000000"/>
                <w:lang w:eastAsia="es-DO"/>
              </w:rPr>
              <w:t>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 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 </w:t>
            </w:r>
          </w:p>
        </w:tc>
      </w:tr>
      <w:tr w:rsidR="00957209" w:rsidRPr="009217BA">
        <w:trPr>
          <w:trHeight w:val="27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6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 xml:space="preserve">El </w:t>
            </w:r>
            <w:r w:rsidRPr="00946B91">
              <w:rPr>
                <w:color w:val="000000"/>
                <w:lang w:eastAsia="es-DO"/>
              </w:rPr>
              <w:t xml:space="preserve">representante </w:t>
            </w:r>
            <w:r>
              <w:rPr>
                <w:color w:val="000000"/>
                <w:lang w:eastAsia="es-DO"/>
              </w:rPr>
              <w:t>pulsa el botón Guardar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7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sistema </w:t>
            </w:r>
            <w:r>
              <w:rPr>
                <w:color w:val="000000"/>
                <w:lang w:eastAsia="es-DO"/>
              </w:rPr>
              <w:t xml:space="preserve">actualiza para cada respuesta reclamada </w:t>
            </w:r>
            <w:r w:rsidRPr="00946B91">
              <w:rPr>
                <w:color w:val="000000"/>
                <w:lang w:eastAsia="es-DO"/>
              </w:rPr>
              <w:t>el comentario</w:t>
            </w:r>
            <w:r>
              <w:rPr>
                <w:color w:val="000000"/>
                <w:lang w:eastAsia="es-DO"/>
              </w:rPr>
              <w:t xml:space="preserve"> y la marca como reclamada</w:t>
            </w:r>
            <w:r w:rsidRPr="00946B91">
              <w:rPr>
                <w:color w:val="000000"/>
                <w:lang w:eastAsia="es-DO"/>
              </w:rPr>
              <w:t>.</w:t>
            </w:r>
          </w:p>
        </w:tc>
      </w:tr>
      <w:tr w:rsidR="00957209" w:rsidRPr="009217BA">
        <w:trPr>
          <w:trHeight w:val="77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 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8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</w:t>
            </w:r>
            <w:r>
              <w:rPr>
                <w:color w:val="000000"/>
                <w:lang w:eastAsia="es-DO"/>
              </w:rPr>
              <w:t>sistema actualiza la evaluación como reclamada</w:t>
            </w:r>
            <w:r w:rsidRPr="00946B91">
              <w:rPr>
                <w:color w:val="000000"/>
                <w:lang w:eastAsia="es-DO"/>
              </w:rPr>
              <w:t>.</w:t>
            </w:r>
          </w:p>
        </w:tc>
      </w:tr>
      <w:tr w:rsidR="00957209" w:rsidRPr="009217BA">
        <w:trPr>
          <w:trHeight w:val="77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9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El sistema muestra mensaje de evaluación actualizada</w:t>
            </w:r>
            <w:r w:rsidRPr="00946B91">
              <w:rPr>
                <w:color w:val="000000"/>
                <w:lang w:eastAsia="es-DO"/>
              </w:rPr>
              <w:t>.</w:t>
            </w:r>
          </w:p>
        </w:tc>
      </w:tr>
      <w:tr w:rsidR="00957209" w:rsidRPr="009217BA">
        <w:trPr>
          <w:trHeight w:val="300"/>
        </w:trPr>
        <w:tc>
          <w:tcPr>
            <w:tcW w:w="10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Flujos alternativos de eventos</w:t>
            </w:r>
          </w:p>
        </w:tc>
      </w:tr>
      <w:tr w:rsidR="00957209" w:rsidRPr="009217B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#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Condición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Acción de ramificación</w:t>
            </w:r>
          </w:p>
        </w:tc>
      </w:tr>
      <w:tr w:rsidR="00957209" w:rsidRPr="009217BA">
        <w:trPr>
          <w:trHeight w:val="26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2.1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Si el rol del usuario no es representante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Muestra mensaje de no autorizado.</w:t>
            </w:r>
          </w:p>
        </w:tc>
      </w:tr>
      <w:tr w:rsidR="00957209" w:rsidRPr="009217BA">
        <w:trPr>
          <w:trHeight w:val="341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6</w:t>
            </w:r>
            <w:r w:rsidRPr="00946B91">
              <w:rPr>
                <w:color w:val="000000"/>
                <w:lang w:eastAsia="es-DO"/>
              </w:rPr>
              <w:t>.1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 xml:space="preserve">Si el </w:t>
            </w:r>
            <w:r w:rsidRPr="00946B91">
              <w:rPr>
                <w:color w:val="000000"/>
                <w:lang w:eastAsia="es-DO"/>
              </w:rPr>
              <w:t xml:space="preserve">representante </w:t>
            </w:r>
            <w:r>
              <w:rPr>
                <w:color w:val="000000"/>
                <w:lang w:eastAsia="es-DO"/>
              </w:rPr>
              <w:t>pulsa el botón cancelar.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Descarta los cambios y vuelve a la pantalla principal</w:t>
            </w:r>
            <w:r w:rsidRPr="00946B91">
              <w:rPr>
                <w:color w:val="000000"/>
                <w:lang w:eastAsia="es-DO"/>
              </w:rPr>
              <w:t>.</w:t>
            </w:r>
          </w:p>
        </w:tc>
      </w:tr>
      <w:tr w:rsidR="00957209" w:rsidRPr="009217BA">
        <w:trPr>
          <w:trHeight w:val="341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7.</w:t>
            </w:r>
            <w:r w:rsidRPr="00946B91">
              <w:rPr>
                <w:color w:val="000000"/>
                <w:lang w:eastAsia="es-DO"/>
              </w:rPr>
              <w:t>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Si el representante </w:t>
            </w:r>
            <w:r>
              <w:rPr>
                <w:color w:val="000000"/>
                <w:lang w:eastAsia="es-DO"/>
              </w:rPr>
              <w:t>no marca respuestas</w:t>
            </w:r>
            <w:r w:rsidRPr="00946B91">
              <w:rPr>
                <w:color w:val="000000"/>
                <w:lang w:eastAsia="es-DO"/>
              </w:rPr>
              <w:t>.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sistema le asigna el estado de finalizada a la evaluación.</w:t>
            </w:r>
          </w:p>
        </w:tc>
      </w:tr>
    </w:tbl>
    <w:p w:rsidR="00957209" w:rsidRDefault="00957209" w:rsidP="00196B7A"/>
    <w:tbl>
      <w:tblPr>
        <w:tblW w:w="10880" w:type="dxa"/>
        <w:tblInd w:w="55" w:type="dxa"/>
        <w:tblCellMar>
          <w:left w:w="70" w:type="dxa"/>
          <w:right w:w="70" w:type="dxa"/>
        </w:tblCellMar>
        <w:tblLook w:val="00A0"/>
      </w:tblPr>
      <w:tblGrid>
        <w:gridCol w:w="520"/>
        <w:gridCol w:w="4920"/>
        <w:gridCol w:w="520"/>
        <w:gridCol w:w="4920"/>
      </w:tblGrid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>
              <w:br w:type="page"/>
            </w:r>
            <w:r w:rsidRPr="00946B91">
              <w:rPr>
                <w:b/>
                <w:bCs/>
                <w:color w:val="000000"/>
                <w:lang w:eastAsia="es-DO"/>
              </w:rPr>
              <w:t>ID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CU-</w:t>
            </w:r>
            <w:r>
              <w:rPr>
                <w:color w:val="000000"/>
                <w:lang w:eastAsia="es-DO"/>
              </w:rPr>
              <w:t>00</w:t>
            </w:r>
            <w:r w:rsidRPr="00946B91">
              <w:rPr>
                <w:color w:val="000000"/>
                <w:lang w:eastAsia="es-DO"/>
              </w:rPr>
              <w:t>5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Actualiza evaluación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Versión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V1.0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Actores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Supervisor</w:t>
            </w:r>
          </w:p>
        </w:tc>
      </w:tr>
      <w:tr w:rsidR="00957209" w:rsidRPr="009217BA">
        <w:trPr>
          <w:trHeight w:val="6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Propósito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Finalizar la evaluación actualizándola previamente de ser necesario.</w:t>
            </w:r>
          </w:p>
        </w:tc>
      </w:tr>
      <w:tr w:rsidR="00957209" w:rsidRPr="009217BA">
        <w:trPr>
          <w:trHeight w:val="12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Descripción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supervisor revisa los comentarios del representante inconforme con su evaluación, si proceden actualiza los puntos donde cometió error al evaluar. Por último finaliza la evaluación.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Nivel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Primario</w:t>
            </w:r>
          </w:p>
        </w:tc>
      </w:tr>
      <w:tr w:rsidR="00957209" w:rsidRPr="009217BA">
        <w:trPr>
          <w:trHeight w:val="6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Precondiciones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usuario </w:t>
            </w:r>
            <w:r>
              <w:rPr>
                <w:color w:val="000000"/>
                <w:lang w:eastAsia="es-DO"/>
              </w:rPr>
              <w:t>debe iniciar sesión y tener el rol de supervisor;</w:t>
            </w:r>
            <w:r w:rsidRPr="00946B91">
              <w:rPr>
                <w:color w:val="000000"/>
                <w:lang w:eastAsia="es-DO"/>
              </w:rPr>
              <w:t xml:space="preserve"> </w:t>
            </w:r>
            <w:r>
              <w:rPr>
                <w:color w:val="000000"/>
                <w:lang w:eastAsia="es-DO"/>
              </w:rPr>
              <w:t>Deben existir evaluacio</w:t>
            </w:r>
            <w:r w:rsidRPr="00946B91">
              <w:rPr>
                <w:color w:val="000000"/>
                <w:lang w:eastAsia="es-DO"/>
              </w:rPr>
              <w:t>n</w:t>
            </w:r>
            <w:r>
              <w:rPr>
                <w:color w:val="000000"/>
                <w:lang w:eastAsia="es-DO"/>
              </w:rPr>
              <w:t>es</w:t>
            </w:r>
            <w:r w:rsidRPr="00946B91">
              <w:rPr>
                <w:color w:val="000000"/>
                <w:lang w:eastAsia="es-DO"/>
              </w:rPr>
              <w:t xml:space="preserve"> reclamada</w:t>
            </w:r>
            <w:r>
              <w:rPr>
                <w:color w:val="000000"/>
                <w:lang w:eastAsia="es-DO"/>
              </w:rPr>
              <w:t>s</w:t>
            </w:r>
            <w:r w:rsidRPr="00946B91">
              <w:rPr>
                <w:color w:val="000000"/>
                <w:lang w:eastAsia="es-DO"/>
              </w:rPr>
              <w:t>.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Postcondiciones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estado de la evaluación será actualizado en el sistema.</w:t>
            </w:r>
          </w:p>
        </w:tc>
      </w:tr>
      <w:tr w:rsidR="00957209" w:rsidRPr="009217BA">
        <w:trPr>
          <w:trHeight w:val="6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Desencadenador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Un representante se muestra inconforme con una evaluación.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Casos de uso &lt;&lt;include&gt;&gt;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Inicia</w:t>
            </w:r>
            <w:r>
              <w:rPr>
                <w:color w:val="000000"/>
                <w:lang w:eastAsia="es-DO"/>
              </w:rPr>
              <w:t>r</w:t>
            </w:r>
            <w:r w:rsidRPr="00946B91">
              <w:rPr>
                <w:color w:val="000000"/>
                <w:lang w:eastAsia="es-DO"/>
              </w:rPr>
              <w:t xml:space="preserve"> sesión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Casos de uso &lt;&lt;extend&gt;&gt;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N/A</w:t>
            </w:r>
          </w:p>
        </w:tc>
      </w:tr>
      <w:tr w:rsidR="00957209" w:rsidRPr="009217BA">
        <w:trPr>
          <w:trHeight w:val="6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Condiciones especiales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Un supervisor solamente puede actualizar reclamaciones de representantes que se reportan a él.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Prioridad en la programación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quinto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Frecuencia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256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Niveles superiores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N/A</w:t>
            </w:r>
          </w:p>
        </w:tc>
      </w:tr>
      <w:tr w:rsidR="00957209" w:rsidRPr="009217BA">
        <w:trPr>
          <w:trHeight w:val="300"/>
        </w:trPr>
        <w:tc>
          <w:tcPr>
            <w:tcW w:w="10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Flujo de eventos</w:t>
            </w:r>
          </w:p>
        </w:tc>
      </w:tr>
      <w:tr w:rsidR="00957209" w:rsidRPr="009217BA">
        <w:trPr>
          <w:trHeight w:val="300"/>
        </w:trPr>
        <w:tc>
          <w:tcPr>
            <w:tcW w:w="10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Flujo principal de eventos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Acción del actor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respuesta del sistema</w:t>
            </w:r>
          </w:p>
        </w:tc>
      </w:tr>
      <w:tr w:rsidR="00957209" w:rsidRPr="009217B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supervisor elige </w:t>
            </w:r>
            <w:r>
              <w:rPr>
                <w:color w:val="000000"/>
                <w:lang w:eastAsia="es-DO"/>
              </w:rPr>
              <w:t>la opción Actualizar Evaluación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2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sistema </w:t>
            </w:r>
            <w:r>
              <w:rPr>
                <w:color w:val="000000"/>
                <w:lang w:eastAsia="es-DO"/>
              </w:rPr>
              <w:t>valida el que el rol del usuario sea supervisor.</w:t>
            </w:r>
          </w:p>
        </w:tc>
      </w:tr>
      <w:tr w:rsidR="00957209" w:rsidRPr="009217B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3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sistema muestra las evaluaciones reclamadas</w:t>
            </w:r>
          </w:p>
        </w:tc>
      </w:tr>
      <w:tr w:rsidR="00957209" w:rsidRPr="009217B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4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supervisor selecciona una evaluación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5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sistema muestra la</w:t>
            </w:r>
            <w:r>
              <w:rPr>
                <w:color w:val="000000"/>
                <w:lang w:eastAsia="es-DO"/>
              </w:rPr>
              <w:t>s respuestas reclamadas de la</w:t>
            </w:r>
            <w:r w:rsidRPr="00946B91">
              <w:rPr>
                <w:color w:val="000000"/>
                <w:lang w:eastAsia="es-DO"/>
              </w:rPr>
              <w:t xml:space="preserve"> evaluación</w:t>
            </w:r>
            <w:r>
              <w:rPr>
                <w:color w:val="000000"/>
                <w:lang w:eastAsia="es-DO"/>
              </w:rPr>
              <w:t xml:space="preserve"> seleccionadas con sus comentarios</w:t>
            </w:r>
            <w:r w:rsidRPr="00946B91">
              <w:rPr>
                <w:color w:val="000000"/>
                <w:lang w:eastAsia="es-DO"/>
              </w:rPr>
              <w:t>.</w:t>
            </w:r>
          </w:p>
        </w:tc>
      </w:tr>
      <w:tr w:rsidR="00957209" w:rsidRPr="009217BA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6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supervisor lee </w:t>
            </w:r>
            <w:r>
              <w:rPr>
                <w:color w:val="000000"/>
                <w:lang w:eastAsia="es-DO"/>
              </w:rPr>
              <w:t>cada</w:t>
            </w:r>
            <w:r w:rsidRPr="00946B91">
              <w:rPr>
                <w:color w:val="000000"/>
                <w:lang w:eastAsia="es-DO"/>
              </w:rPr>
              <w:t xml:space="preserve"> comentario </w:t>
            </w:r>
            <w:r>
              <w:rPr>
                <w:color w:val="000000"/>
                <w:lang w:eastAsia="es-DO"/>
              </w:rPr>
              <w:t>y especifica si procede o no la reclamación</w:t>
            </w:r>
            <w:r w:rsidRPr="00946B91">
              <w:rPr>
                <w:color w:val="000000"/>
                <w:lang w:eastAsia="es-DO"/>
              </w:rPr>
              <w:t>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 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 </w:t>
            </w:r>
          </w:p>
        </w:tc>
      </w:tr>
      <w:tr w:rsidR="00957209" w:rsidRPr="009217BA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7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supervisor </w:t>
            </w:r>
            <w:r>
              <w:rPr>
                <w:color w:val="000000"/>
                <w:lang w:eastAsia="es-DO"/>
              </w:rPr>
              <w:t>pulsa el botón Guardar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8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El sistema actualiza cada respuesta indicando lo opuesto a su estado anterior, es decir, si no cumplía con ese punto ahora cumple. Además quita el estado de reclamada</w:t>
            </w:r>
            <w:r w:rsidRPr="00946B91">
              <w:rPr>
                <w:color w:val="000000"/>
                <w:lang w:eastAsia="es-DO"/>
              </w:rPr>
              <w:t>.</w:t>
            </w:r>
          </w:p>
        </w:tc>
      </w:tr>
      <w:tr w:rsidR="00957209" w:rsidRPr="009217B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9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El sistema actualiza la evaluación a finalizada.</w:t>
            </w:r>
          </w:p>
        </w:tc>
      </w:tr>
      <w:tr w:rsidR="00957209" w:rsidRPr="009217BA">
        <w:trPr>
          <w:trHeight w:val="77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10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El sistema muestra mensaje de evaluación finalizada</w:t>
            </w:r>
            <w:r w:rsidRPr="00946B91">
              <w:rPr>
                <w:color w:val="000000"/>
                <w:lang w:eastAsia="es-DO"/>
              </w:rPr>
              <w:t>.</w:t>
            </w:r>
          </w:p>
        </w:tc>
      </w:tr>
      <w:tr w:rsidR="00957209" w:rsidRPr="009217BA">
        <w:trPr>
          <w:trHeight w:val="300"/>
        </w:trPr>
        <w:tc>
          <w:tcPr>
            <w:tcW w:w="10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Flujos alternativos de eventos</w:t>
            </w:r>
          </w:p>
        </w:tc>
      </w:tr>
      <w:tr w:rsidR="00957209" w:rsidRPr="009217B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#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Condición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Acción de ramificación</w:t>
            </w:r>
          </w:p>
        </w:tc>
      </w:tr>
      <w:tr w:rsidR="00957209" w:rsidRPr="009217BA">
        <w:trPr>
          <w:trHeight w:val="26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2.1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Si el rol del usuario no es supervisor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Muestra mensaje de no autorizado.</w:t>
            </w:r>
          </w:p>
        </w:tc>
      </w:tr>
      <w:tr w:rsidR="00957209" w:rsidRPr="009217BA">
        <w:trPr>
          <w:trHeight w:val="341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7</w:t>
            </w:r>
            <w:r w:rsidRPr="00946B91">
              <w:rPr>
                <w:color w:val="000000"/>
                <w:lang w:eastAsia="es-DO"/>
              </w:rPr>
              <w:t>.1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Si el supervisor</w:t>
            </w:r>
            <w:r w:rsidRPr="00946B91">
              <w:rPr>
                <w:color w:val="000000"/>
                <w:lang w:eastAsia="es-DO"/>
              </w:rPr>
              <w:t xml:space="preserve"> </w:t>
            </w:r>
            <w:r>
              <w:rPr>
                <w:color w:val="000000"/>
                <w:lang w:eastAsia="es-DO"/>
              </w:rPr>
              <w:t>pulsa el botón cancelar.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Descarta los cambios y vuelve a la pantalla principal</w:t>
            </w:r>
            <w:r w:rsidRPr="00946B91">
              <w:rPr>
                <w:color w:val="000000"/>
                <w:lang w:eastAsia="es-DO"/>
              </w:rPr>
              <w:t>.</w:t>
            </w:r>
          </w:p>
        </w:tc>
      </w:tr>
      <w:tr w:rsidR="00957209" w:rsidRPr="009217BA">
        <w:trPr>
          <w:trHeight w:val="341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8.</w:t>
            </w:r>
            <w:r w:rsidRPr="00946B91">
              <w:rPr>
                <w:color w:val="000000"/>
                <w:lang w:eastAsia="es-DO"/>
              </w:rPr>
              <w:t>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Si </w:t>
            </w:r>
            <w:r>
              <w:rPr>
                <w:color w:val="000000"/>
                <w:lang w:eastAsia="es-DO"/>
              </w:rPr>
              <w:t>la reclamación no procede.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Solamente se quita el estado de reclamada</w:t>
            </w:r>
            <w:r w:rsidRPr="00946B91">
              <w:rPr>
                <w:color w:val="000000"/>
                <w:lang w:eastAsia="es-DO"/>
              </w:rPr>
              <w:t>.</w:t>
            </w:r>
            <w:r>
              <w:rPr>
                <w:color w:val="000000"/>
                <w:lang w:eastAsia="es-DO"/>
              </w:rPr>
              <w:t xml:space="preserve"> La respuesta sigue igual.</w:t>
            </w:r>
          </w:p>
        </w:tc>
      </w:tr>
    </w:tbl>
    <w:p w:rsidR="00957209" w:rsidRDefault="00957209"/>
    <w:p w:rsidR="00957209" w:rsidRDefault="00957209">
      <w:r>
        <w:br w:type="page"/>
      </w:r>
    </w:p>
    <w:tbl>
      <w:tblPr>
        <w:tblW w:w="10880" w:type="dxa"/>
        <w:tblInd w:w="55" w:type="dxa"/>
        <w:tblCellMar>
          <w:left w:w="70" w:type="dxa"/>
          <w:right w:w="70" w:type="dxa"/>
        </w:tblCellMar>
        <w:tblLook w:val="00A0"/>
      </w:tblPr>
      <w:tblGrid>
        <w:gridCol w:w="520"/>
        <w:gridCol w:w="4920"/>
        <w:gridCol w:w="520"/>
        <w:gridCol w:w="4920"/>
      </w:tblGrid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ID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CU-</w:t>
            </w:r>
            <w:r>
              <w:rPr>
                <w:color w:val="000000"/>
                <w:lang w:eastAsia="es-DO"/>
              </w:rPr>
              <w:t>006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Crea usuario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Versión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V1.0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Actores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Administrador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Propósito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Crear los usuarios que tendrán acceso al sistema</w:t>
            </w:r>
          </w:p>
        </w:tc>
      </w:tr>
      <w:tr w:rsidR="00957209" w:rsidRPr="009217BA">
        <w:trPr>
          <w:trHeight w:val="9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Descripción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administrador completa los datos del usuario y le asigna un rol de usuario. En caso de ser un representante de servicio le asigna un supervisor.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Nivel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Primario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Precondiciones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usuario </w:t>
            </w:r>
            <w:r>
              <w:rPr>
                <w:color w:val="000000"/>
                <w:lang w:eastAsia="es-DO"/>
              </w:rPr>
              <w:t>debe iniciar sesión y tener el rol de supervisor;</w:t>
            </w:r>
            <w:r w:rsidRPr="00946B91">
              <w:rPr>
                <w:color w:val="000000"/>
                <w:lang w:eastAsia="es-DO"/>
              </w:rPr>
              <w:t xml:space="preserve"> </w:t>
            </w:r>
            <w:r>
              <w:rPr>
                <w:color w:val="000000"/>
                <w:lang w:eastAsia="es-DO"/>
              </w:rPr>
              <w:t xml:space="preserve"> Para crear un representante deben existir supervisores ne el sistema.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Postcondiciones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Un usuario nuevo será</w:t>
            </w:r>
            <w:r w:rsidRPr="00946B91">
              <w:rPr>
                <w:color w:val="000000"/>
                <w:lang w:eastAsia="es-DO"/>
              </w:rPr>
              <w:t xml:space="preserve"> creado</w:t>
            </w:r>
            <w:r>
              <w:rPr>
                <w:color w:val="000000"/>
                <w:lang w:eastAsia="es-DO"/>
              </w:rPr>
              <w:t>.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Desencadenador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Un nuevo empleado se une al equipo del departamento.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Casos de uso &lt;&lt;include&gt;&gt;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Inicia</w:t>
            </w:r>
            <w:r>
              <w:rPr>
                <w:color w:val="000000"/>
                <w:lang w:eastAsia="es-DO"/>
              </w:rPr>
              <w:t>r</w:t>
            </w:r>
            <w:r w:rsidRPr="00946B91">
              <w:rPr>
                <w:color w:val="000000"/>
                <w:lang w:eastAsia="es-DO"/>
              </w:rPr>
              <w:t xml:space="preserve"> sesión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Casos de uso &lt;&lt;extend&gt;&gt;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N/A</w:t>
            </w:r>
          </w:p>
        </w:tc>
      </w:tr>
      <w:tr w:rsidR="00957209" w:rsidRPr="009217BA">
        <w:trPr>
          <w:trHeight w:val="12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Condiciones especiales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Los usuarios deben ser empleados de la empresa en los roles de representante o supervisor. Los administradores son el gerente del departamento y usuarios especiales del área de tecnología.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Prioridad en la programación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sexto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Frecuencia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1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Niveles superiores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N/A</w:t>
            </w:r>
          </w:p>
        </w:tc>
      </w:tr>
      <w:tr w:rsidR="00957209" w:rsidRPr="009217BA">
        <w:trPr>
          <w:trHeight w:val="300"/>
        </w:trPr>
        <w:tc>
          <w:tcPr>
            <w:tcW w:w="10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Flujo de eventos</w:t>
            </w:r>
          </w:p>
        </w:tc>
      </w:tr>
      <w:tr w:rsidR="00957209" w:rsidRPr="009217BA">
        <w:trPr>
          <w:trHeight w:val="300"/>
        </w:trPr>
        <w:tc>
          <w:tcPr>
            <w:tcW w:w="10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Flujo principal de eventos</w:t>
            </w:r>
          </w:p>
        </w:tc>
      </w:tr>
      <w:tr w:rsidR="00957209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Acción del actor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respuesta del sistema</w:t>
            </w:r>
          </w:p>
        </w:tc>
      </w:tr>
      <w:tr w:rsidR="00957209" w:rsidRPr="009217B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administrador elige la opción de crear usuario.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2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sistema </w:t>
            </w:r>
            <w:r>
              <w:rPr>
                <w:color w:val="000000"/>
                <w:lang w:eastAsia="es-DO"/>
              </w:rPr>
              <w:t>valida el que el rol del usuario sea administrador.</w:t>
            </w:r>
          </w:p>
        </w:tc>
      </w:tr>
      <w:tr w:rsidR="00957209" w:rsidRPr="009217B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2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sistema muestra el formulario de nuevo usuario.</w:t>
            </w:r>
          </w:p>
        </w:tc>
      </w:tr>
      <w:tr w:rsidR="00957209" w:rsidRPr="009217BA">
        <w:trPr>
          <w:trHeight w:val="269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3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administrador llena los datos.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 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 </w:t>
            </w:r>
          </w:p>
        </w:tc>
      </w:tr>
      <w:tr w:rsidR="00957209" w:rsidRPr="009217BA">
        <w:trPr>
          <w:trHeight w:val="35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4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administrador </w:t>
            </w:r>
            <w:r>
              <w:rPr>
                <w:color w:val="000000"/>
                <w:lang w:eastAsia="es-DO"/>
              </w:rPr>
              <w:t>pulsa el botón Guardar</w:t>
            </w:r>
            <w:r w:rsidRPr="00946B91">
              <w:rPr>
                <w:color w:val="000000"/>
                <w:lang w:eastAsia="es-DO"/>
              </w:rPr>
              <w:t>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5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sistema guarda el usuario en la base de datos.</w:t>
            </w:r>
          </w:p>
        </w:tc>
      </w:tr>
      <w:tr w:rsidR="00957209" w:rsidRPr="009217BA">
        <w:trPr>
          <w:trHeight w:val="300"/>
        </w:trPr>
        <w:tc>
          <w:tcPr>
            <w:tcW w:w="10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Flujos alternativos de eventos</w:t>
            </w:r>
          </w:p>
        </w:tc>
      </w:tr>
      <w:tr w:rsidR="00957209" w:rsidRPr="009217B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#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Condición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Acción de ramificación</w:t>
            </w:r>
          </w:p>
        </w:tc>
      </w:tr>
      <w:tr w:rsidR="00957209" w:rsidRPr="009217BA">
        <w:trPr>
          <w:trHeight w:val="26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2.1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 xml:space="preserve">Si el rol del usuario no es </w:t>
            </w:r>
            <w:r w:rsidRPr="00946B91">
              <w:rPr>
                <w:color w:val="000000"/>
                <w:lang w:eastAsia="es-DO"/>
              </w:rPr>
              <w:t>administrador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Muestra mensaje de no autorizado.</w:t>
            </w:r>
          </w:p>
        </w:tc>
      </w:tr>
      <w:tr w:rsidR="00957209" w:rsidRPr="009217BA">
        <w:trPr>
          <w:trHeight w:val="341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4</w:t>
            </w:r>
            <w:r w:rsidRPr="00946B91">
              <w:rPr>
                <w:color w:val="000000"/>
                <w:lang w:eastAsia="es-DO"/>
              </w:rPr>
              <w:t>.1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 xml:space="preserve">Si el </w:t>
            </w:r>
            <w:r w:rsidRPr="00946B91">
              <w:rPr>
                <w:color w:val="000000"/>
                <w:lang w:eastAsia="es-DO"/>
              </w:rPr>
              <w:t>administrador</w:t>
            </w:r>
            <w:r>
              <w:rPr>
                <w:color w:val="000000"/>
                <w:lang w:eastAsia="es-DO"/>
              </w:rPr>
              <w:t xml:space="preserve"> pulsa el botón cancelar.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57209" w:rsidRPr="00946B91" w:rsidRDefault="00957209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Descarta los cambios y vuelve a la pantalla principal</w:t>
            </w:r>
            <w:r w:rsidRPr="00946B91">
              <w:rPr>
                <w:color w:val="000000"/>
                <w:lang w:eastAsia="es-DO"/>
              </w:rPr>
              <w:t>.</w:t>
            </w:r>
          </w:p>
        </w:tc>
      </w:tr>
    </w:tbl>
    <w:p w:rsidR="00957209" w:rsidRPr="007E5BA9" w:rsidRDefault="00957209" w:rsidP="00196B7A"/>
    <w:sectPr w:rsidR="00957209" w:rsidRPr="007E5BA9" w:rsidSect="00196B7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05F61"/>
    <w:multiLevelType w:val="multilevel"/>
    <w:tmpl w:val="CDEA33EC"/>
    <w:name w:val="LisTit5"/>
    <w:numStyleLink w:val="LisTit"/>
  </w:abstractNum>
  <w:abstractNum w:abstractNumId="1">
    <w:nsid w:val="35E14603"/>
    <w:multiLevelType w:val="hybridMultilevel"/>
    <w:tmpl w:val="22C66D82"/>
    <w:lvl w:ilvl="0" w:tplc="6C7E9FE4">
      <w:start w:val="1"/>
      <w:numFmt w:val="decimal"/>
      <w:pStyle w:val="Pregunta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443E16"/>
    <w:multiLevelType w:val="multilevel"/>
    <w:tmpl w:val="CDEA33EC"/>
    <w:name w:val="LisTit"/>
    <w:styleLink w:val="LisTit"/>
    <w:lvl w:ilvl="0">
      <w:start w:val="1"/>
      <w:numFmt w:val="decimal"/>
      <w:pStyle w:val="Tit1"/>
      <w:lvlText w:val="%1."/>
      <w:lvlJc w:val="left"/>
      <w:pPr>
        <w:tabs>
          <w:tab w:val="num" w:pos="0"/>
        </w:tabs>
        <w:ind w:left="340" w:hanging="340"/>
      </w:pPr>
      <w:rPr>
        <w:rFonts w:ascii="Arial" w:hAnsi="Arial" w:cs="Arial" w:hint="default"/>
        <w:sz w:val="27"/>
        <w:szCs w:val="27"/>
      </w:rPr>
    </w:lvl>
    <w:lvl w:ilvl="1">
      <w:start w:val="1"/>
      <w:numFmt w:val="decimal"/>
      <w:pStyle w:val="Tit2"/>
      <w:lvlText w:val="%1.%2."/>
      <w:lvlJc w:val="left"/>
      <w:pPr>
        <w:tabs>
          <w:tab w:val="num" w:pos="0"/>
        </w:tabs>
        <w:ind w:left="567" w:hanging="567"/>
      </w:pPr>
      <w:rPr>
        <w:rFonts w:ascii="Arial" w:hAnsi="Arial" w:cs="Arial" w:hint="default"/>
        <w:sz w:val="27"/>
        <w:szCs w:val="27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40" w:hanging="340"/>
      </w:pPr>
      <w:rPr>
        <w:rFonts w:hint="default"/>
      </w:rPr>
    </w:lvl>
  </w:abstractNum>
  <w:abstractNum w:abstractNumId="3">
    <w:nsid w:val="4FBD3AD3"/>
    <w:multiLevelType w:val="hybridMultilevel"/>
    <w:tmpl w:val="85CA2A14"/>
    <w:lvl w:ilvl="0" w:tplc="AA701094">
      <w:start w:val="1"/>
      <w:numFmt w:val="bullet"/>
      <w:pStyle w:val="lista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1C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1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1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1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1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</w:num>
  <w:num w:numId="7">
    <w:abstractNumId w:val="0"/>
    <w:lvlOverride w:ilvl="0">
      <w:lvl w:ilvl="0">
        <w:start w:val="1"/>
        <w:numFmt w:val="decimal"/>
        <w:pStyle w:val="Tit1"/>
        <w:lvlText w:val="%1."/>
        <w:lvlJc w:val="left"/>
        <w:pPr>
          <w:tabs>
            <w:tab w:val="num" w:pos="0"/>
          </w:tabs>
          <w:ind w:left="340" w:hanging="340"/>
        </w:pPr>
        <w:rPr>
          <w:rFonts w:ascii="Arial" w:hAnsi="Arial" w:cs="Arial" w:hint="default"/>
          <w:sz w:val="27"/>
          <w:szCs w:val="27"/>
        </w:rPr>
      </w:lvl>
    </w:lvlOverride>
    <w:lvlOverride w:ilvl="1">
      <w:lvl w:ilvl="1">
        <w:start w:val="1"/>
        <w:numFmt w:val="decimal"/>
        <w:pStyle w:val="Tit2"/>
        <w:lvlText w:val="%1.%2."/>
        <w:lvlJc w:val="left"/>
        <w:pPr>
          <w:tabs>
            <w:tab w:val="num" w:pos="0"/>
          </w:tabs>
          <w:ind w:left="567" w:hanging="567"/>
        </w:pPr>
        <w:rPr>
          <w:rFonts w:ascii="Arial" w:hAnsi="Arial" w:cs="Arial" w:hint="default"/>
          <w:sz w:val="27"/>
          <w:szCs w:val="27"/>
        </w:rPr>
      </w:lvl>
    </w:lvlOverride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08"/>
  <w:hyphenationZone w:val="425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7B4E"/>
    <w:rsid w:val="00013B48"/>
    <w:rsid w:val="00027B4E"/>
    <w:rsid w:val="0005560A"/>
    <w:rsid w:val="000557DA"/>
    <w:rsid w:val="000A6CC8"/>
    <w:rsid w:val="000B56AE"/>
    <w:rsid w:val="000F2458"/>
    <w:rsid w:val="0012662E"/>
    <w:rsid w:val="00130A3F"/>
    <w:rsid w:val="0014164F"/>
    <w:rsid w:val="001443FE"/>
    <w:rsid w:val="0019183D"/>
    <w:rsid w:val="00196B7A"/>
    <w:rsid w:val="00212B1F"/>
    <w:rsid w:val="00240D88"/>
    <w:rsid w:val="00253960"/>
    <w:rsid w:val="0029396E"/>
    <w:rsid w:val="002B6D76"/>
    <w:rsid w:val="002D49F5"/>
    <w:rsid w:val="003D4E17"/>
    <w:rsid w:val="003F129B"/>
    <w:rsid w:val="0040799D"/>
    <w:rsid w:val="005900F0"/>
    <w:rsid w:val="005A5A53"/>
    <w:rsid w:val="005C1721"/>
    <w:rsid w:val="006E4451"/>
    <w:rsid w:val="006E6B65"/>
    <w:rsid w:val="0070002E"/>
    <w:rsid w:val="00712A28"/>
    <w:rsid w:val="007206E0"/>
    <w:rsid w:val="007A7A9B"/>
    <w:rsid w:val="007E5BA9"/>
    <w:rsid w:val="008856B3"/>
    <w:rsid w:val="008E1285"/>
    <w:rsid w:val="009217BA"/>
    <w:rsid w:val="00924940"/>
    <w:rsid w:val="00946B91"/>
    <w:rsid w:val="00947633"/>
    <w:rsid w:val="009537EE"/>
    <w:rsid w:val="00957209"/>
    <w:rsid w:val="0099139A"/>
    <w:rsid w:val="009D2271"/>
    <w:rsid w:val="009D6D87"/>
    <w:rsid w:val="00A05E5F"/>
    <w:rsid w:val="00A26F4B"/>
    <w:rsid w:val="00A43695"/>
    <w:rsid w:val="00A57D2C"/>
    <w:rsid w:val="00A80048"/>
    <w:rsid w:val="00AB1FB3"/>
    <w:rsid w:val="00AB699B"/>
    <w:rsid w:val="00AC1F28"/>
    <w:rsid w:val="00AC2ED3"/>
    <w:rsid w:val="00B0707E"/>
    <w:rsid w:val="00B076F5"/>
    <w:rsid w:val="00B216D6"/>
    <w:rsid w:val="00B264FF"/>
    <w:rsid w:val="00B34482"/>
    <w:rsid w:val="00B36DF6"/>
    <w:rsid w:val="00B436A6"/>
    <w:rsid w:val="00B54DE1"/>
    <w:rsid w:val="00BD635A"/>
    <w:rsid w:val="00C0445E"/>
    <w:rsid w:val="00C171FF"/>
    <w:rsid w:val="00C22FB9"/>
    <w:rsid w:val="00C311F2"/>
    <w:rsid w:val="00CB4698"/>
    <w:rsid w:val="00CC1294"/>
    <w:rsid w:val="00CC74DD"/>
    <w:rsid w:val="00CD172B"/>
    <w:rsid w:val="00CF21A0"/>
    <w:rsid w:val="00D1032F"/>
    <w:rsid w:val="00D75459"/>
    <w:rsid w:val="00E402B4"/>
    <w:rsid w:val="00EB17E8"/>
    <w:rsid w:val="00F47ACB"/>
    <w:rsid w:val="00FC08A0"/>
    <w:rsid w:val="00FC11B6"/>
    <w:rsid w:val="00FC7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6AE"/>
    <w:pPr>
      <w:spacing w:after="200" w:line="276" w:lineRule="auto"/>
    </w:pPr>
    <w:rPr>
      <w:rFonts w:cs="Calibri"/>
      <w:lang w:val="es-DO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0445E"/>
    <w:pPr>
      <w:ind w:left="720"/>
      <w:contextualSpacing/>
    </w:pPr>
  </w:style>
  <w:style w:type="paragraph" w:customStyle="1" w:styleId="Pregunta">
    <w:name w:val="Pregunta"/>
    <w:basedOn w:val="ListParagraph"/>
    <w:uiPriority w:val="99"/>
    <w:rsid w:val="00C0445E"/>
    <w:pPr>
      <w:numPr>
        <w:numId w:val="1"/>
      </w:numPr>
      <w:ind w:left="364"/>
    </w:pPr>
    <w:rPr>
      <w:b/>
      <w:bCs/>
    </w:rPr>
  </w:style>
  <w:style w:type="paragraph" w:customStyle="1" w:styleId="Tit1">
    <w:name w:val="Tit1"/>
    <w:basedOn w:val="Normal"/>
    <w:next w:val="Normal"/>
    <w:uiPriority w:val="99"/>
    <w:rsid w:val="00196B7A"/>
    <w:pPr>
      <w:numPr>
        <w:numId w:val="7"/>
      </w:numPr>
      <w:outlineLvl w:val="0"/>
    </w:pPr>
    <w:rPr>
      <w:rFonts w:ascii="Arial" w:hAnsi="Arial" w:cs="Arial"/>
      <w:color w:val="333333"/>
      <w:sz w:val="27"/>
      <w:szCs w:val="27"/>
    </w:rPr>
  </w:style>
  <w:style w:type="paragraph" w:customStyle="1" w:styleId="Tit2">
    <w:name w:val="Tit2"/>
    <w:basedOn w:val="Normal"/>
    <w:next w:val="Normal"/>
    <w:uiPriority w:val="99"/>
    <w:rsid w:val="00196B7A"/>
    <w:pPr>
      <w:numPr>
        <w:ilvl w:val="1"/>
        <w:numId w:val="7"/>
      </w:numPr>
      <w:outlineLvl w:val="1"/>
    </w:pPr>
    <w:rPr>
      <w:rFonts w:ascii="Arial" w:hAnsi="Arial" w:cs="Arial"/>
      <w:color w:val="333333"/>
      <w:sz w:val="27"/>
      <w:szCs w:val="27"/>
    </w:rPr>
  </w:style>
  <w:style w:type="paragraph" w:customStyle="1" w:styleId="lista">
    <w:name w:val="lista"/>
    <w:basedOn w:val="ListParagraph"/>
    <w:uiPriority w:val="99"/>
    <w:rsid w:val="00196B7A"/>
    <w:pPr>
      <w:numPr>
        <w:numId w:val="8"/>
      </w:numPr>
      <w:spacing w:after="0"/>
      <w:ind w:left="567"/>
    </w:pPr>
  </w:style>
  <w:style w:type="paragraph" w:styleId="NormalWeb">
    <w:name w:val="Normal (Web)"/>
    <w:basedOn w:val="Normal"/>
    <w:uiPriority w:val="99"/>
    <w:rsid w:val="00B5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numbering" w:customStyle="1" w:styleId="LisTit">
    <w:name w:val="LisTit"/>
    <w:rsid w:val="002823C0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277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7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7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7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7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7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7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7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7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7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7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7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7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7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7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7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7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7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7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7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7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7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7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7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7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7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7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7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7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7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7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1128</TotalTime>
  <Pages>9</Pages>
  <Words>1747</Words>
  <Characters>9962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Aneudy Labour</dc:creator>
  <cp:keywords/>
  <dc:description/>
  <cp:lastModifiedBy>Aneudy Labour</cp:lastModifiedBy>
  <cp:revision>33</cp:revision>
  <cp:lastPrinted>2013-09-10T20:21:00Z</cp:lastPrinted>
  <dcterms:created xsi:type="dcterms:W3CDTF">2013-02-19T04:50:00Z</dcterms:created>
  <dcterms:modified xsi:type="dcterms:W3CDTF">2013-09-25T21:45:00Z</dcterms:modified>
</cp:coreProperties>
</file>