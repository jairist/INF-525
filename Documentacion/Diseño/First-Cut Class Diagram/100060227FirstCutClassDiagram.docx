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33D" w:rsidRDefault="00C3033D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C3033D" w:rsidRDefault="00C3033D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C3033D" w:rsidRPr="00CC1294" w:rsidRDefault="00C3033D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</w:rPr>
      </w:pPr>
      <w:r w:rsidRPr="00CC1294">
        <w:rPr>
          <w:rFonts w:ascii="Arial" w:hAnsi="Arial" w:cs="Arial"/>
          <w:sz w:val="47"/>
          <w:szCs w:val="47"/>
        </w:rPr>
        <w:t>Evaluación de Calidad de Servicio</w:t>
      </w:r>
    </w:p>
    <w:p w:rsidR="00C3033D" w:rsidRDefault="00C3033D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C3033D" w:rsidRDefault="00C3033D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C3033D" w:rsidRDefault="00C3033D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C3033D" w:rsidRPr="00CC1294" w:rsidRDefault="00C3033D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0222D5">
        <w:rPr>
          <w:rFonts w:ascii="Impact" w:hAnsi="Impact" w:cs="Impact"/>
          <w:b/>
          <w:bCs/>
          <w:sz w:val="47"/>
          <w:szCs w:val="47"/>
          <w:lang w:val="es-ES"/>
        </w:rPr>
        <w:t>First-Cut Class Diagram</w:t>
      </w:r>
    </w:p>
    <w:p w:rsidR="00C3033D" w:rsidRPr="00CC1294" w:rsidRDefault="00C3033D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C3033D" w:rsidRPr="00CC1294" w:rsidRDefault="00C3033D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C3033D" w:rsidRPr="00CC1294" w:rsidRDefault="00C3033D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C3033D" w:rsidRDefault="00C3033D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C3033D" w:rsidRDefault="00C3033D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C3033D" w:rsidRDefault="00C3033D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C3033D" w:rsidRDefault="00C3033D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C3033D" w:rsidRPr="00CC1294" w:rsidRDefault="00C3033D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C3033D" w:rsidRPr="00CC1294" w:rsidRDefault="00C3033D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1</w:t>
      </w:r>
      <w:r w:rsidRPr="00CC1294">
        <w:rPr>
          <w:rFonts w:ascii="Arial" w:hAnsi="Arial" w:cs="Arial"/>
          <w:sz w:val="47"/>
          <w:szCs w:val="47"/>
        </w:rPr>
        <w:t>.0</w:t>
      </w:r>
    </w:p>
    <w:p w:rsidR="00C3033D" w:rsidRDefault="00C3033D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C3033D" w:rsidRDefault="00C3033D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C3033D" w:rsidRDefault="00C3033D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C3033D" w:rsidRDefault="00C3033D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C3033D" w:rsidRPr="00CC1294" w:rsidRDefault="00C3033D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C3033D" w:rsidRPr="00CC1294" w:rsidRDefault="00C3033D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0222D5">
        <w:rPr>
          <w:rFonts w:ascii="Arial" w:hAnsi="Arial" w:cs="Arial"/>
          <w:sz w:val="47"/>
          <w:szCs w:val="47"/>
        </w:rPr>
        <w:t>23/03/2013</w:t>
      </w:r>
    </w:p>
    <w:p w:rsidR="00C3033D" w:rsidRPr="00CC1294" w:rsidRDefault="00C3033D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Santo Domingo</w:t>
      </w:r>
    </w:p>
    <w:p w:rsidR="00C3033D" w:rsidRPr="00CC1294" w:rsidRDefault="00C3033D" w:rsidP="005A5A53">
      <w:pPr>
        <w:jc w:val="center"/>
      </w:pPr>
      <w:r w:rsidRPr="00CC1294">
        <w:rPr>
          <w:rFonts w:ascii="Arial" w:hAnsi="Arial" w:cs="Arial"/>
          <w:sz w:val="47"/>
          <w:szCs w:val="47"/>
        </w:rPr>
        <w:t>República Dominicana</w:t>
      </w:r>
      <w:r w:rsidRPr="00CC1294"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721"/>
        <w:gridCol w:w="4790"/>
        <w:gridCol w:w="3429"/>
      </w:tblGrid>
      <w:tr w:rsidR="00C3033D" w:rsidRPr="00E329B6">
        <w:trPr>
          <w:trHeight w:val="705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3033D" w:rsidRPr="00E329B6" w:rsidRDefault="00C3033D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E329B6">
              <w:rPr>
                <w:b/>
                <w:bCs/>
                <w:color w:val="000000"/>
                <w:lang w:eastAsia="es-DO"/>
              </w:rPr>
              <w:t>Historia del Documento</w:t>
            </w:r>
          </w:p>
        </w:tc>
      </w:tr>
      <w:tr w:rsidR="00C3033D" w:rsidRPr="00E329B6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033D" w:rsidRPr="00E329B6" w:rsidRDefault="00C3033D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E329B6">
              <w:rPr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033D" w:rsidRPr="00E329B6" w:rsidRDefault="00C3033D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E329B6">
              <w:rPr>
                <w:b/>
                <w:bCs/>
                <w:color w:val="000000"/>
                <w:lang w:eastAsia="es-DO"/>
              </w:rPr>
              <w:t xml:space="preserve"> Fecha, dd/mm/aaaa 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033D" w:rsidRPr="00E329B6" w:rsidRDefault="00C3033D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E329B6">
              <w:rPr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C3033D" w:rsidRPr="00E329B6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033D" w:rsidRPr="00E329B6" w:rsidRDefault="00C3033D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E329B6">
              <w:rPr>
                <w:color w:val="000000"/>
                <w:lang w:eastAsia="es-DO"/>
              </w:rPr>
              <w:t>1.0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033D" w:rsidRPr="00E329B6" w:rsidRDefault="00C3033D" w:rsidP="000222D5">
            <w:pPr>
              <w:spacing w:after="0" w:line="240" w:lineRule="auto"/>
              <w:rPr>
                <w:color w:val="000000"/>
                <w:lang w:eastAsia="es-DO"/>
              </w:rPr>
            </w:pPr>
            <w:r w:rsidRPr="00E329B6">
              <w:rPr>
                <w:color w:val="000000"/>
                <w:lang w:eastAsia="es-DO"/>
              </w:rPr>
              <w:t>23/03/2013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033D" w:rsidRPr="00E329B6" w:rsidRDefault="00C3033D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E329B6">
              <w:rPr>
                <w:color w:val="000000"/>
                <w:lang w:eastAsia="es-DO"/>
              </w:rPr>
              <w:t>Aneudy Labour</w:t>
            </w:r>
          </w:p>
        </w:tc>
      </w:tr>
      <w:tr w:rsidR="00C3033D" w:rsidRPr="00E329B6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033D" w:rsidRPr="00E329B6" w:rsidRDefault="00C3033D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033D" w:rsidRPr="00E329B6" w:rsidRDefault="00C3033D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033D" w:rsidRPr="00E329B6" w:rsidRDefault="00C3033D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C3033D" w:rsidRPr="00E329B6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033D" w:rsidRPr="00E329B6" w:rsidRDefault="00C3033D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E329B6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033D" w:rsidRPr="00E329B6" w:rsidRDefault="00C3033D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E329B6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033D" w:rsidRPr="00E329B6" w:rsidRDefault="00C3033D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E329B6">
              <w:rPr>
                <w:color w:val="000000"/>
                <w:lang w:eastAsia="es-DO"/>
              </w:rPr>
              <w:t> </w:t>
            </w:r>
          </w:p>
        </w:tc>
      </w:tr>
      <w:tr w:rsidR="00C3033D" w:rsidRPr="00E329B6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033D" w:rsidRPr="00E329B6" w:rsidRDefault="00C3033D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E329B6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033D" w:rsidRPr="00E329B6" w:rsidRDefault="00C3033D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E329B6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033D" w:rsidRPr="00E329B6" w:rsidRDefault="00C3033D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E329B6">
              <w:rPr>
                <w:color w:val="000000"/>
                <w:lang w:eastAsia="es-DO"/>
              </w:rPr>
              <w:t> </w:t>
            </w:r>
          </w:p>
        </w:tc>
      </w:tr>
    </w:tbl>
    <w:p w:rsidR="00C3033D" w:rsidRPr="00CC1294" w:rsidRDefault="00C3033D" w:rsidP="005A5A53">
      <w:r w:rsidRPr="00CC1294">
        <w:br w:type="page"/>
      </w:r>
    </w:p>
    <w:tbl>
      <w:tblPr>
        <w:tblpPr w:leftFromText="180" w:rightFromText="180" w:vertAnchor="page" w:horzAnchor="margin" w:tblpY="1418"/>
        <w:tblW w:w="5000" w:type="pct"/>
        <w:tblCellMar>
          <w:left w:w="70" w:type="dxa"/>
          <w:right w:w="70" w:type="dxa"/>
        </w:tblCellMar>
        <w:tblLook w:val="00A0"/>
      </w:tblPr>
      <w:tblGrid>
        <w:gridCol w:w="2974"/>
        <w:gridCol w:w="2117"/>
        <w:gridCol w:w="5849"/>
      </w:tblGrid>
      <w:tr w:rsidR="00C3033D" w:rsidRPr="00E329B6">
        <w:trPr>
          <w:trHeight w:val="705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3033D" w:rsidRPr="00E329B6" w:rsidRDefault="00C3033D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E329B6">
              <w:br w:type="page"/>
            </w:r>
            <w:r w:rsidRPr="00E329B6">
              <w:rPr>
                <w:b/>
                <w:bCs/>
                <w:color w:val="000000"/>
                <w:lang w:eastAsia="es-DO"/>
              </w:rPr>
              <w:t>Responsables</w:t>
            </w:r>
          </w:p>
        </w:tc>
      </w:tr>
      <w:tr w:rsidR="00C3033D" w:rsidRPr="00E329B6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033D" w:rsidRPr="00E329B6" w:rsidRDefault="00C3033D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E329B6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033D" w:rsidRPr="00E329B6" w:rsidRDefault="00C3033D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E329B6">
              <w:rPr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033D" w:rsidRPr="00E329B6" w:rsidRDefault="00C3033D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E329B6">
              <w:rPr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C3033D" w:rsidRPr="00E329B6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033D" w:rsidRPr="00E329B6" w:rsidRDefault="00C3033D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E329B6">
              <w:rPr>
                <w:color w:val="000000"/>
                <w:lang w:eastAsia="es-DO"/>
              </w:rPr>
              <w:t>Felix Ferreiras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033D" w:rsidRPr="00E329B6" w:rsidRDefault="00C3033D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E329B6">
              <w:rPr>
                <w:color w:val="000000"/>
                <w:lang w:eastAsia="es-DO"/>
              </w:rPr>
              <w:t>Patrocinador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033D" w:rsidRPr="00E329B6" w:rsidRDefault="00C3033D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E329B6">
              <w:rPr>
                <w:color w:val="000000"/>
                <w:lang w:eastAsia="es-DO"/>
              </w:rPr>
              <w:t>ferreiras54@yahoo.es; Móvil xxx-xxx-xxxx</w:t>
            </w:r>
          </w:p>
        </w:tc>
      </w:tr>
      <w:tr w:rsidR="00C3033D" w:rsidRPr="00E329B6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033D" w:rsidRPr="00E329B6" w:rsidRDefault="00C3033D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E329B6">
              <w:rPr>
                <w:color w:val="000000"/>
                <w:lang w:eastAsia="es-DO"/>
              </w:rPr>
              <w:t>Aneudy Labour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033D" w:rsidRPr="00E329B6" w:rsidRDefault="00C3033D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E329B6">
              <w:rPr>
                <w:color w:val="000000"/>
                <w:lang w:eastAsia="es-DO"/>
              </w:rPr>
              <w:t>Autor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033D" w:rsidRPr="00E329B6" w:rsidRDefault="00C3033D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smartTag w:uri="urn:schemas-microsoft-com:office:smarttags" w:element="PersonName">
              <w:r w:rsidRPr="00E329B6">
                <w:rPr>
                  <w:color w:val="000000"/>
                  <w:lang w:eastAsia="es-DO"/>
                </w:rPr>
                <w:t>aneudylab@gmail.com</w:t>
              </w:r>
            </w:smartTag>
            <w:r w:rsidRPr="00E329B6">
              <w:rPr>
                <w:color w:val="000000"/>
                <w:lang w:eastAsia="es-DO"/>
              </w:rPr>
              <w:t>; Móvil 829-441-8800</w:t>
            </w:r>
          </w:p>
        </w:tc>
      </w:tr>
      <w:tr w:rsidR="00C3033D" w:rsidRPr="00E329B6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033D" w:rsidRPr="00E329B6" w:rsidRDefault="00C3033D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E329B6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033D" w:rsidRPr="00E329B6" w:rsidRDefault="00C3033D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E329B6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033D" w:rsidRPr="00E329B6" w:rsidRDefault="00C3033D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E329B6">
              <w:rPr>
                <w:color w:val="000000"/>
                <w:lang w:eastAsia="es-DO"/>
              </w:rPr>
              <w:t> </w:t>
            </w:r>
          </w:p>
        </w:tc>
      </w:tr>
      <w:tr w:rsidR="00C3033D" w:rsidRPr="00E329B6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033D" w:rsidRPr="00E329B6" w:rsidRDefault="00C3033D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E329B6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033D" w:rsidRPr="00E329B6" w:rsidRDefault="00C3033D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E329B6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3033D" w:rsidRPr="00E329B6" w:rsidRDefault="00C3033D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E329B6">
              <w:rPr>
                <w:color w:val="000000"/>
                <w:lang w:eastAsia="es-DO"/>
              </w:rPr>
              <w:t> </w:t>
            </w:r>
          </w:p>
        </w:tc>
      </w:tr>
    </w:tbl>
    <w:p w:rsidR="00C3033D" w:rsidRDefault="00C3033D">
      <w:pPr>
        <w:rPr>
          <w:lang w:val="en-US"/>
        </w:rPr>
      </w:pPr>
    </w:p>
    <w:p w:rsidR="00C3033D" w:rsidRPr="008856B3" w:rsidRDefault="00C3033D" w:rsidP="008856B3"/>
    <w:p w:rsidR="00C3033D" w:rsidRDefault="00C3033D" w:rsidP="008856B3">
      <w:pPr>
        <w:sectPr w:rsidR="00C3033D" w:rsidSect="00196B7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C3033D" w:rsidRDefault="00C3033D" w:rsidP="000222D5">
      <w:pPr>
        <w:pStyle w:val="Tit1"/>
      </w:pPr>
      <w:r>
        <w:t>First-Cut Class Diagram</w:t>
      </w:r>
    </w:p>
    <w:p w:rsidR="00C3033D" w:rsidRPr="000222D5" w:rsidRDefault="00C3033D" w:rsidP="000222D5">
      <w:r w:rsidRPr="00A23A02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6.25pt;height:445.5pt">
            <v:imagedata r:id="rId5" o:title=""/>
          </v:shape>
        </w:pict>
      </w:r>
    </w:p>
    <w:sectPr w:rsidR="00C3033D" w:rsidRPr="000222D5" w:rsidSect="00196B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05F61"/>
    <w:multiLevelType w:val="multilevel"/>
    <w:tmpl w:val="CDEA33EC"/>
    <w:name w:val="LisTit5"/>
    <w:numStyleLink w:val="LisTit"/>
  </w:abstractNum>
  <w:abstractNum w:abstractNumId="1">
    <w:nsid w:val="35E14603"/>
    <w:multiLevelType w:val="hybridMultilevel"/>
    <w:tmpl w:val="22C66D82"/>
    <w:lvl w:ilvl="0" w:tplc="6C7E9FE4">
      <w:start w:val="1"/>
      <w:numFmt w:val="decimal"/>
      <w:pStyle w:val="Pregunta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43E16"/>
    <w:multiLevelType w:val="multilevel"/>
    <w:tmpl w:val="CDEA33EC"/>
    <w:name w:val="LisTit"/>
    <w:styleLink w:val="LisTit"/>
    <w:lvl w:ilvl="0">
      <w:start w:val="1"/>
      <w:numFmt w:val="decimal"/>
      <w:pStyle w:val="Tit1"/>
      <w:lvlText w:val="%1."/>
      <w:lvlJc w:val="left"/>
      <w:pPr>
        <w:tabs>
          <w:tab w:val="num" w:pos="0"/>
        </w:tabs>
        <w:ind w:left="340" w:hanging="340"/>
      </w:pPr>
      <w:rPr>
        <w:rFonts w:ascii="Arial" w:hAnsi="Arial" w:cs="Arial" w:hint="default"/>
        <w:sz w:val="27"/>
        <w:szCs w:val="27"/>
      </w:rPr>
    </w:lvl>
    <w:lvl w:ilvl="1">
      <w:start w:val="1"/>
      <w:numFmt w:val="decimal"/>
      <w:pStyle w:val="Tit2"/>
      <w:lvlText w:val="%1.%2."/>
      <w:lvlJc w:val="left"/>
      <w:pPr>
        <w:tabs>
          <w:tab w:val="num" w:pos="0"/>
        </w:tabs>
        <w:ind w:left="567" w:hanging="567"/>
      </w:pPr>
      <w:rPr>
        <w:rFonts w:ascii="Arial" w:hAnsi="Arial" w:cs="Arial" w:hint="default"/>
        <w:sz w:val="27"/>
        <w:szCs w:val="27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40" w:hanging="340"/>
      </w:pPr>
      <w:rPr>
        <w:rFonts w:hint="default"/>
      </w:rPr>
    </w:lvl>
  </w:abstractNum>
  <w:abstractNum w:abstractNumId="3">
    <w:nsid w:val="4FBD3AD3"/>
    <w:multiLevelType w:val="hybridMultilevel"/>
    <w:tmpl w:val="85CA2A14"/>
    <w:lvl w:ilvl="0" w:tplc="AA701094">
      <w:start w:val="1"/>
      <w:numFmt w:val="bullet"/>
      <w:pStyle w:val="lista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1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0"/>
    <w:lvlOverride w:ilvl="0">
      <w:lvl w:ilvl="0">
        <w:start w:val="1"/>
        <w:numFmt w:val="decimal"/>
        <w:pStyle w:val="Tit1"/>
        <w:lvlText w:val="%1."/>
        <w:lvlJc w:val="left"/>
        <w:pPr>
          <w:tabs>
            <w:tab w:val="num" w:pos="0"/>
          </w:tabs>
          <w:ind w:left="340" w:hanging="340"/>
        </w:pPr>
        <w:rPr>
          <w:rFonts w:ascii="Arial" w:hAnsi="Arial" w:cs="Arial" w:hint="default"/>
          <w:sz w:val="27"/>
          <w:szCs w:val="27"/>
        </w:rPr>
      </w:lvl>
    </w:lvlOverride>
    <w:lvlOverride w:ilvl="1">
      <w:lvl w:ilvl="1">
        <w:start w:val="1"/>
        <w:numFmt w:val="decimal"/>
        <w:pStyle w:val="Tit2"/>
        <w:lvlText w:val="%1.%2."/>
        <w:lvlJc w:val="left"/>
        <w:pPr>
          <w:tabs>
            <w:tab w:val="num" w:pos="0"/>
          </w:tabs>
          <w:ind w:left="567" w:hanging="567"/>
        </w:pPr>
        <w:rPr>
          <w:rFonts w:ascii="Arial" w:hAnsi="Arial" w:cs="Arial" w:hint="default"/>
          <w:sz w:val="27"/>
          <w:szCs w:val="27"/>
        </w:rPr>
      </w:lvl>
    </w:lvlOverride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7B4E"/>
    <w:rsid w:val="000222D5"/>
    <w:rsid w:val="00027B4E"/>
    <w:rsid w:val="000A6CC8"/>
    <w:rsid w:val="000F33CD"/>
    <w:rsid w:val="0012662E"/>
    <w:rsid w:val="00130A3F"/>
    <w:rsid w:val="0014164F"/>
    <w:rsid w:val="001443FE"/>
    <w:rsid w:val="00196B7A"/>
    <w:rsid w:val="00240D88"/>
    <w:rsid w:val="00253960"/>
    <w:rsid w:val="00286FF0"/>
    <w:rsid w:val="002D49F5"/>
    <w:rsid w:val="003D4E17"/>
    <w:rsid w:val="00405D50"/>
    <w:rsid w:val="004E1E52"/>
    <w:rsid w:val="005A5A53"/>
    <w:rsid w:val="005C1721"/>
    <w:rsid w:val="006E4451"/>
    <w:rsid w:val="006E6B65"/>
    <w:rsid w:val="0073307D"/>
    <w:rsid w:val="007E5BA9"/>
    <w:rsid w:val="008856B3"/>
    <w:rsid w:val="00886870"/>
    <w:rsid w:val="008C301A"/>
    <w:rsid w:val="00946B91"/>
    <w:rsid w:val="00947633"/>
    <w:rsid w:val="0099139A"/>
    <w:rsid w:val="009D2271"/>
    <w:rsid w:val="00A23A02"/>
    <w:rsid w:val="00A26F4B"/>
    <w:rsid w:val="00A43695"/>
    <w:rsid w:val="00A57D2C"/>
    <w:rsid w:val="00AC1F28"/>
    <w:rsid w:val="00B070EA"/>
    <w:rsid w:val="00B076F5"/>
    <w:rsid w:val="00B54DE1"/>
    <w:rsid w:val="00C0445E"/>
    <w:rsid w:val="00C3033D"/>
    <w:rsid w:val="00C311F2"/>
    <w:rsid w:val="00CC1294"/>
    <w:rsid w:val="00CD172B"/>
    <w:rsid w:val="00CF21A0"/>
    <w:rsid w:val="00D82AFF"/>
    <w:rsid w:val="00E329B6"/>
    <w:rsid w:val="00E402B4"/>
    <w:rsid w:val="00FC08A0"/>
    <w:rsid w:val="00FC1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E52"/>
    <w:pPr>
      <w:spacing w:after="200" w:line="276" w:lineRule="auto"/>
    </w:pPr>
    <w:rPr>
      <w:rFonts w:cs="Calibri"/>
      <w:lang w:val="es-DO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0445E"/>
    <w:pPr>
      <w:ind w:left="720"/>
      <w:contextualSpacing/>
    </w:pPr>
  </w:style>
  <w:style w:type="paragraph" w:customStyle="1" w:styleId="Pregunta">
    <w:name w:val="Pregunta"/>
    <w:basedOn w:val="ListParagraph"/>
    <w:uiPriority w:val="99"/>
    <w:rsid w:val="00C0445E"/>
    <w:pPr>
      <w:numPr>
        <w:numId w:val="1"/>
      </w:numPr>
      <w:ind w:left="364"/>
    </w:pPr>
    <w:rPr>
      <w:b/>
      <w:bCs/>
    </w:rPr>
  </w:style>
  <w:style w:type="paragraph" w:customStyle="1" w:styleId="Tit1">
    <w:name w:val="Tit1"/>
    <w:basedOn w:val="Normal"/>
    <w:next w:val="Normal"/>
    <w:uiPriority w:val="99"/>
    <w:rsid w:val="008C301A"/>
    <w:pPr>
      <w:numPr>
        <w:numId w:val="7"/>
      </w:numPr>
      <w:pBdr>
        <w:bottom w:val="single" w:sz="4" w:space="1" w:color="auto"/>
      </w:pBdr>
      <w:outlineLvl w:val="0"/>
    </w:pPr>
    <w:rPr>
      <w:rFonts w:ascii="Arial" w:hAnsi="Arial" w:cs="Arial"/>
      <w:color w:val="333333"/>
      <w:sz w:val="27"/>
      <w:szCs w:val="27"/>
    </w:rPr>
  </w:style>
  <w:style w:type="paragraph" w:customStyle="1" w:styleId="Tit2">
    <w:name w:val="Tit2"/>
    <w:basedOn w:val="Normal"/>
    <w:next w:val="Normal"/>
    <w:uiPriority w:val="99"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ListParagraph"/>
    <w:uiPriority w:val="99"/>
    <w:rsid w:val="00196B7A"/>
    <w:pPr>
      <w:numPr>
        <w:numId w:val="8"/>
      </w:numPr>
      <w:spacing w:after="0"/>
      <w:ind w:left="567"/>
    </w:pPr>
  </w:style>
  <w:style w:type="paragraph" w:styleId="NormalWeb">
    <w:name w:val="Normal (Web)"/>
    <w:basedOn w:val="Normal"/>
    <w:uiPriority w:val="99"/>
    <w:rsid w:val="00B5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styleId="BalloonText">
    <w:name w:val="Balloon Text"/>
    <w:basedOn w:val="Normal"/>
    <w:link w:val="BalloonTextChar"/>
    <w:uiPriority w:val="99"/>
    <w:semiHidden/>
    <w:rsid w:val="008C3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01A"/>
    <w:rPr>
      <w:rFonts w:ascii="Tahoma" w:hAnsi="Tahoma" w:cs="Tahoma"/>
      <w:sz w:val="16"/>
      <w:szCs w:val="16"/>
    </w:rPr>
  </w:style>
  <w:style w:type="numbering" w:customStyle="1" w:styleId="LisTit">
    <w:name w:val="LisTit"/>
    <w:rsid w:val="006C78AC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258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667</TotalTime>
  <Pages>4</Pages>
  <Words>71</Words>
  <Characters>407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 Labour</dc:creator>
  <cp:keywords/>
  <dc:description/>
  <cp:lastModifiedBy>Aneudy Labour</cp:lastModifiedBy>
  <cp:revision>19</cp:revision>
  <cp:lastPrinted>2013-03-26T23:37:00Z</cp:lastPrinted>
  <dcterms:created xsi:type="dcterms:W3CDTF">2013-02-19T04:50:00Z</dcterms:created>
  <dcterms:modified xsi:type="dcterms:W3CDTF">2013-09-12T14:24:00Z</dcterms:modified>
</cp:coreProperties>
</file>