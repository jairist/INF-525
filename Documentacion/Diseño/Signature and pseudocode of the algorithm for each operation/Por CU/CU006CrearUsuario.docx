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67" w:rsidRDefault="00B1546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1E3A1A">
            <w:pPr>
              <w:pStyle w:val="CU"/>
              <w:rPr>
                <w:rFonts w:cs="Times New Roman"/>
              </w:rPr>
            </w:pPr>
            <w:bookmarkStart w:id="0" w:name="_Toc356082358"/>
            <w:r w:rsidRPr="001E3A1A">
              <w:t>CU00</w:t>
            </w:r>
            <w:r>
              <w:t>6</w:t>
            </w:r>
            <w:r w:rsidRPr="001E3A1A">
              <w:t xml:space="preserve">: </w:t>
            </w:r>
            <w:bookmarkEnd w:id="0"/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CrearUsuario()</w:t>
            </w:r>
            <w:bookmarkEnd w:id="1"/>
          </w:p>
        </w:tc>
      </w:tr>
    </w:tbl>
    <w:p w:rsidR="00B15467" w:rsidRPr="00E473FC" w:rsidRDefault="00B15467" w:rsidP="00E473FC">
      <w:pPr>
        <w:pStyle w:val="enc"/>
      </w:pPr>
      <w:r w:rsidRPr="00E473FC">
        <w:t>Pseudo</w:t>
      </w:r>
      <w:r>
        <w:t>código</w:t>
      </w:r>
    </w:p>
    <w:p w:rsidR="00B15467" w:rsidRDefault="00B15467" w:rsidP="007F615A">
      <w:pPr>
        <w:pStyle w:val="cod"/>
      </w:pPr>
      <w:r>
        <w:t>void CrearUsuario(){</w:t>
      </w:r>
    </w:p>
    <w:p w:rsidR="00B15467" w:rsidRDefault="00B15467" w:rsidP="007F615A">
      <w:pPr>
        <w:pStyle w:val="cod"/>
      </w:pPr>
      <w:r>
        <w:t xml:space="preserve">    esAdmin = unControladorSesiones.ValidarEsAdministrador();</w:t>
      </w:r>
    </w:p>
    <w:p w:rsidR="00B15467" w:rsidRDefault="00B15467" w:rsidP="007F615A">
      <w:pPr>
        <w:pStyle w:val="cod"/>
      </w:pPr>
    </w:p>
    <w:p w:rsidR="00B15467" w:rsidRDefault="00B15467" w:rsidP="007F615A">
      <w:pPr>
        <w:pStyle w:val="cod"/>
      </w:pPr>
      <w:r>
        <w:t xml:space="preserve">    if(esAdmin){</w:t>
      </w:r>
    </w:p>
    <w:p w:rsidR="00B15467" w:rsidRDefault="00B15467" w:rsidP="007F615A">
      <w:pPr>
        <w:pStyle w:val="cod"/>
      </w:pPr>
      <w:r>
        <w:t xml:space="preserve">        unCrearUsuarioForm.Mostrar();</w:t>
      </w:r>
    </w:p>
    <w:p w:rsidR="00B15467" w:rsidRDefault="00B15467" w:rsidP="007F615A">
      <w:pPr>
        <w:pStyle w:val="cod"/>
      </w:pPr>
      <w:r>
        <w:t xml:space="preserve">        this.Ocultar();</w:t>
      </w:r>
    </w:p>
    <w:p w:rsidR="00B15467" w:rsidRDefault="00B15467" w:rsidP="007F615A">
      <w:pPr>
        <w:pStyle w:val="cod"/>
      </w:pPr>
      <w:r>
        <w:t xml:space="preserve">    }</w:t>
      </w:r>
    </w:p>
    <w:p w:rsidR="00B15467" w:rsidRDefault="00B15467" w:rsidP="007F615A">
      <w:pPr>
        <w:pStyle w:val="cod"/>
      </w:pPr>
      <w:r>
        <w:t xml:space="preserve">    else{</w:t>
      </w:r>
    </w:p>
    <w:p w:rsidR="00B15467" w:rsidRDefault="00B15467" w:rsidP="007F615A">
      <w:pPr>
        <w:pStyle w:val="cod"/>
      </w:pPr>
      <w:r>
        <w:t xml:space="preserve">        MostrarError("No Autorizado");</w:t>
      </w:r>
    </w:p>
    <w:p w:rsidR="00B15467" w:rsidRDefault="00B15467" w:rsidP="007F615A">
      <w:pPr>
        <w:pStyle w:val="cod"/>
      </w:pPr>
      <w:r>
        <w:t xml:space="preserve">    }</w:t>
      </w:r>
    </w:p>
    <w:p w:rsidR="00B15467" w:rsidRDefault="00B15467" w:rsidP="007F615A">
      <w:pPr>
        <w:pStyle w:val="cod"/>
      </w:pPr>
      <w:r>
        <w:t>}</w:t>
      </w:r>
    </w:p>
    <w:p w:rsidR="00B15467" w:rsidRDefault="00B15467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pStyle w:val="oper"/>
              <w:rPr>
                <w:rFonts w:cs="Times New Roman"/>
              </w:rPr>
            </w:pPr>
            <w:r>
              <w:t>Ocultar()</w:t>
            </w:r>
          </w:p>
        </w:tc>
      </w:tr>
    </w:tbl>
    <w:p w:rsidR="00B15467" w:rsidRPr="00E473FC" w:rsidRDefault="00B15467" w:rsidP="007F615A">
      <w:pPr>
        <w:pStyle w:val="enc"/>
      </w:pPr>
      <w:r w:rsidRPr="00E473FC">
        <w:t>Pseudo</w:t>
      </w:r>
      <w:r>
        <w:t>código</w:t>
      </w:r>
    </w:p>
    <w:p w:rsidR="00B15467" w:rsidRDefault="00B15467" w:rsidP="007F615A">
      <w:pPr>
        <w:pStyle w:val="cod"/>
      </w:pPr>
      <w:r>
        <w:t>void Ocultar(){</w:t>
      </w:r>
    </w:p>
    <w:p w:rsidR="00B15467" w:rsidRDefault="00B15467" w:rsidP="007F615A">
      <w:pPr>
        <w:pStyle w:val="cod"/>
      </w:pPr>
      <w:r>
        <w:t xml:space="preserve">    setVisible(false);</w:t>
      </w:r>
    </w:p>
    <w:p w:rsidR="00B15467" w:rsidRDefault="00B15467" w:rsidP="007F615A">
      <w:pPr>
        <w:pStyle w:val="cod"/>
      </w:pPr>
      <w:r>
        <w:t>}</w:t>
      </w:r>
    </w:p>
    <w:p w:rsidR="00B15467" w:rsidRDefault="00B15467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pStyle w:val="oper"/>
              <w:rPr>
                <w:rFonts w:cs="Times New Roman"/>
              </w:rPr>
            </w:pPr>
            <w:r>
              <w:t>Mostrar()</w:t>
            </w:r>
          </w:p>
        </w:tc>
      </w:tr>
    </w:tbl>
    <w:p w:rsidR="00B15467" w:rsidRPr="00E473FC" w:rsidRDefault="00B15467" w:rsidP="007F615A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>void Mostrar(){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listaSups = un</w:t>
      </w:r>
      <w:r>
        <w:rPr>
          <w:lang w:val="es-DO"/>
        </w:rPr>
        <w:t>ControladorUsuario</w:t>
      </w:r>
      <w:r w:rsidRPr="00164A66">
        <w:rPr>
          <w:lang w:val="es-DO"/>
        </w:rPr>
        <w:t>.ObtenerListaSupervisores();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listaRols = un</w:t>
      </w:r>
      <w:r>
        <w:rPr>
          <w:lang w:val="es-DO"/>
        </w:rPr>
        <w:t>ControladorUsuario</w:t>
      </w:r>
      <w:r w:rsidRPr="00164A66">
        <w:rPr>
          <w:lang w:val="es-DO"/>
        </w:rPr>
        <w:t>.ObtenerListaRoles();</w:t>
      </w:r>
    </w:p>
    <w:p w:rsidR="00B15467" w:rsidRPr="00164A66" w:rsidRDefault="00B15467" w:rsidP="007F615A">
      <w:pPr>
        <w:pStyle w:val="cod"/>
        <w:rPr>
          <w:lang w:val="es-DO"/>
        </w:rPr>
      </w:pP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comboBoxSups.Inicializar(listaSups);</w:t>
      </w:r>
    </w:p>
    <w:p w:rsidR="00B15467" w:rsidRPr="007F615A" w:rsidRDefault="00B15467" w:rsidP="007F615A">
      <w:pPr>
        <w:pStyle w:val="cod"/>
      </w:pPr>
      <w:r w:rsidRPr="00164A66">
        <w:rPr>
          <w:lang w:val="es-DO"/>
        </w:rPr>
        <w:t xml:space="preserve">    </w:t>
      </w:r>
      <w:r w:rsidRPr="007F615A">
        <w:t>comboBoxRols.Inicializar(listaRols);</w:t>
      </w:r>
    </w:p>
    <w:p w:rsidR="00B15467" w:rsidRDefault="00B15467" w:rsidP="007F615A">
      <w:pPr>
        <w:pStyle w:val="cod"/>
      </w:pPr>
      <w:r w:rsidRPr="007F615A">
        <w:t>}</w:t>
      </w:r>
    </w:p>
    <w:p w:rsidR="00B15467" w:rsidRDefault="00B15467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F615A" w:rsidRDefault="00B15467" w:rsidP="009E2321">
            <w:pPr>
              <w:pStyle w:val="oper"/>
            </w:pPr>
            <w:r w:rsidRPr="007F615A">
              <w:t>CrearUsuario(nombre, rol, clave, nombreUsuario, idSupervisor)</w:t>
            </w:r>
          </w:p>
        </w:tc>
      </w:tr>
    </w:tbl>
    <w:p w:rsidR="00B15467" w:rsidRPr="00E473FC" w:rsidRDefault="00B15467" w:rsidP="007F615A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>void CrearUsuario(nombre, rol, clave, nombreUsuario, idSupervisor){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idUsr = un</w:t>
      </w:r>
      <w:r>
        <w:rPr>
          <w:lang w:val="es-DO"/>
        </w:rPr>
        <w:t>ControladorUsuario</w:t>
      </w:r>
      <w:r w:rsidRPr="00164A66">
        <w:rPr>
          <w:lang w:val="es-DO"/>
        </w:rPr>
        <w:t xml:space="preserve">.CrearUsuario(nombre, rol, clave, </w:t>
      </w: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                    nombreUsuario, idSupervisor);</w:t>
      </w:r>
    </w:p>
    <w:p w:rsidR="00B15467" w:rsidRPr="00164A66" w:rsidRDefault="00B15467" w:rsidP="007F615A">
      <w:pPr>
        <w:pStyle w:val="cod"/>
        <w:rPr>
          <w:lang w:val="es-DO"/>
        </w:rPr>
      </w:pPr>
    </w:p>
    <w:p w:rsidR="00B15467" w:rsidRPr="00164A66" w:rsidRDefault="00B15467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Mostrar("Se creó el usuario " + idUsr);</w:t>
      </w:r>
    </w:p>
    <w:p w:rsidR="00B15467" w:rsidRPr="007F615A" w:rsidRDefault="00B15467" w:rsidP="007F615A">
      <w:pPr>
        <w:pStyle w:val="cod"/>
      </w:pPr>
      <w:r w:rsidRPr="007F615A">
        <w:t>}</w:t>
      </w:r>
    </w:p>
    <w:p w:rsidR="00B15467" w:rsidRPr="00164A66" w:rsidRDefault="00B15467" w:rsidP="007F615A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oper"/>
              <w:rPr>
                <w:rFonts w:cs="Times New Roman"/>
              </w:rPr>
            </w:pPr>
            <w:r w:rsidRPr="00164A66">
              <w:t>ObtenerListaSupervisores()</w:t>
            </w:r>
            <w:r>
              <w:t xml:space="preserve">: </w:t>
            </w:r>
            <w:r w:rsidRPr="00164A66">
              <w:t>List&lt;Supervisor&gt;</w:t>
            </w:r>
          </w:p>
        </w:tc>
      </w:tr>
    </w:tbl>
    <w:p w:rsidR="00B15467" w:rsidRPr="00E473FC" w:rsidRDefault="00B15467" w:rsidP="00164A66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164A66">
      <w:pPr>
        <w:pStyle w:val="cod"/>
      </w:pPr>
      <w:r w:rsidRPr="00164A66">
        <w:t>List&lt;Supervisor&gt; ObtenerListaSupervisores(){</w:t>
      </w:r>
    </w:p>
    <w:p w:rsidR="00B15467" w:rsidRPr="00164A66" w:rsidRDefault="00B15467" w:rsidP="00164A66">
      <w:pPr>
        <w:pStyle w:val="cod"/>
      </w:pPr>
      <w:r w:rsidRPr="00164A66">
        <w:t xml:space="preserve">    return unSupervisorDA.leerSupervisores();</w:t>
      </w:r>
    </w:p>
    <w:p w:rsidR="00B15467" w:rsidRPr="00164A66" w:rsidRDefault="00B15467" w:rsidP="00164A66">
      <w:pPr>
        <w:pStyle w:val="cod"/>
      </w:pPr>
      <w:r w:rsidRPr="00164A66">
        <w:t>}</w:t>
      </w:r>
    </w:p>
    <w:p w:rsidR="00B15467" w:rsidRDefault="00B15467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oper"/>
              <w:rPr>
                <w:rFonts w:cs="Times New Roman"/>
              </w:rPr>
            </w:pPr>
            <w:r w:rsidRPr="00164A66">
              <w:t>ObtenerListaRoles()</w:t>
            </w:r>
            <w:r>
              <w:t xml:space="preserve">: </w:t>
            </w:r>
            <w:r w:rsidRPr="00164A66">
              <w:t>List&lt;Rol&gt;</w:t>
            </w:r>
          </w:p>
        </w:tc>
      </w:tr>
    </w:tbl>
    <w:p w:rsidR="00B15467" w:rsidRPr="00E473FC" w:rsidRDefault="00B15467" w:rsidP="00164A66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164A66">
      <w:pPr>
        <w:pStyle w:val="cod"/>
      </w:pPr>
      <w:r w:rsidRPr="00164A66">
        <w:t>List&lt;Rol&gt; ObtenerListaRoles(){</w:t>
      </w:r>
    </w:p>
    <w:p w:rsidR="00B15467" w:rsidRPr="00164A66" w:rsidRDefault="00B15467" w:rsidP="00164A66">
      <w:pPr>
        <w:pStyle w:val="cod"/>
      </w:pPr>
      <w:r w:rsidRPr="00164A66">
        <w:t xml:space="preserve">    return unRolDA.leerRoles();</w:t>
      </w:r>
    </w:p>
    <w:p w:rsidR="00B15467" w:rsidRPr="00164A66" w:rsidRDefault="00B15467" w:rsidP="00164A66">
      <w:pPr>
        <w:pStyle w:val="cod"/>
      </w:pPr>
      <w:r w:rsidRPr="00164A66">
        <w:t>}</w:t>
      </w:r>
    </w:p>
    <w:p w:rsidR="00B15467" w:rsidRPr="00164A66" w:rsidRDefault="00B15467" w:rsidP="00164A6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oper"/>
              <w:rPr>
                <w:rFonts w:cs="Times New Roman"/>
              </w:rPr>
            </w:pPr>
            <w:r w:rsidRPr="00164A66">
              <w:t>CrearUsuario(nombre, rol, clave, nombreUsuario, idSupervisor)</w:t>
            </w:r>
            <w:r>
              <w:t xml:space="preserve">: </w:t>
            </w:r>
            <w:r w:rsidRPr="00164A66">
              <w:t>int</w:t>
            </w:r>
          </w:p>
        </w:tc>
      </w:tr>
    </w:tbl>
    <w:p w:rsidR="00B15467" w:rsidRPr="00E473FC" w:rsidRDefault="00B15467" w:rsidP="00164A66">
      <w:pPr>
        <w:pStyle w:val="enc"/>
      </w:pPr>
      <w:r w:rsidRPr="00E473FC">
        <w:t>Pseudo</w:t>
      </w:r>
      <w:r>
        <w:t>código</w:t>
      </w: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>int CrearUsuario(nombre, rol, clave, nombreUsuario, idSupervisor){</w:t>
      </w: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unAdmin = unControladorSesiones.getUsuarioActual();</w:t>
      </w:r>
    </w:p>
    <w:p w:rsidR="00B15467" w:rsidRPr="004901C9" w:rsidRDefault="00B15467" w:rsidP="00F13422">
      <w:pPr>
        <w:pStyle w:val="cod"/>
        <w:rPr>
          <w:lang w:val="es-DO"/>
        </w:rPr>
      </w:pP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id = unAdmin.CrearUsuario(nombre, rol, clave, nombreUsuario,</w:t>
      </w:r>
    </w:p>
    <w:p w:rsidR="00B15467" w:rsidRPr="00F13422" w:rsidRDefault="00B15467" w:rsidP="00F13422">
      <w:pPr>
        <w:pStyle w:val="cod"/>
      </w:pPr>
      <w:r w:rsidRPr="004901C9">
        <w:rPr>
          <w:lang w:val="es-DO"/>
        </w:rPr>
        <w:t xml:space="preserve">                                             </w:t>
      </w:r>
      <w:r w:rsidRPr="00F13422">
        <w:t>idSupervisor);</w:t>
      </w:r>
    </w:p>
    <w:p w:rsidR="00B15467" w:rsidRPr="00F13422" w:rsidRDefault="00B15467" w:rsidP="00F13422">
      <w:pPr>
        <w:pStyle w:val="cod"/>
      </w:pPr>
    </w:p>
    <w:p w:rsidR="00B15467" w:rsidRPr="00F13422" w:rsidRDefault="00B15467" w:rsidP="00F13422">
      <w:pPr>
        <w:pStyle w:val="cod"/>
      </w:pPr>
      <w:r w:rsidRPr="00F13422">
        <w:t xml:space="preserve">    return id;</w:t>
      </w:r>
    </w:p>
    <w:p w:rsidR="00B15467" w:rsidRDefault="00B15467" w:rsidP="00F13422">
      <w:pPr>
        <w:pStyle w:val="cod"/>
      </w:pPr>
      <w:r w:rsidRPr="00F13422">
        <w:t>}</w:t>
      </w:r>
    </w:p>
    <w:p w:rsidR="00B15467" w:rsidRPr="00F13422" w:rsidRDefault="00B15467" w:rsidP="00F1342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Clase"/>
            </w:pPr>
            <w:r w:rsidRPr="00164A66">
              <w:t>ControladorSesiones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oper"/>
              <w:rPr>
                <w:rFonts w:cs="Times New Roman"/>
              </w:rPr>
            </w:pPr>
            <w:r w:rsidRPr="00164A66">
              <w:t xml:space="preserve">ValidarEsAdministrador() </w:t>
            </w:r>
            <w:r>
              <w:t xml:space="preserve">: </w:t>
            </w:r>
            <w:r w:rsidRPr="00164A66">
              <w:t>boolean</w:t>
            </w:r>
          </w:p>
        </w:tc>
      </w:tr>
    </w:tbl>
    <w:p w:rsidR="00B15467" w:rsidRPr="00E473FC" w:rsidRDefault="00B15467" w:rsidP="00164A66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164A66">
      <w:pPr>
        <w:pStyle w:val="cod"/>
      </w:pPr>
      <w:r w:rsidRPr="00164A66">
        <w:t>boolean ValidarEsAdministrador(){</w:t>
      </w:r>
    </w:p>
    <w:p w:rsidR="00B15467" w:rsidRPr="00164A66" w:rsidRDefault="00B15467" w:rsidP="00164A66">
      <w:pPr>
        <w:pStyle w:val="cod"/>
      </w:pPr>
      <w:r w:rsidRPr="00164A66">
        <w:t xml:space="preserve">    return usuarioActual.getRol() == "Administrador";</w:t>
      </w:r>
    </w:p>
    <w:p w:rsidR="00B15467" w:rsidRPr="00164A66" w:rsidRDefault="00B15467" w:rsidP="00164A66">
      <w:pPr>
        <w:pStyle w:val="cod"/>
      </w:pPr>
      <w:r w:rsidRPr="00164A66">
        <w:t>}</w:t>
      </w:r>
    </w:p>
    <w:p w:rsidR="00B15467" w:rsidRDefault="00B15467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Clase"/>
            </w:pPr>
            <w:r w:rsidRPr="00164A66">
              <w:t>ControladorSesiones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64A66" w:rsidRDefault="00B15467" w:rsidP="00930BE9">
            <w:pPr>
              <w:pStyle w:val="oper"/>
              <w:rPr>
                <w:rFonts w:cs="Times New Roman"/>
              </w:rPr>
            </w:pPr>
            <w:r w:rsidRPr="00164A66">
              <w:t>getUsuarioActual()</w:t>
            </w:r>
            <w:r>
              <w:t>:Usuario</w:t>
            </w:r>
          </w:p>
        </w:tc>
      </w:tr>
    </w:tbl>
    <w:p w:rsidR="00B15467" w:rsidRPr="00E473FC" w:rsidRDefault="00B15467" w:rsidP="00164A66">
      <w:pPr>
        <w:pStyle w:val="enc"/>
      </w:pPr>
      <w:r w:rsidRPr="00E473FC">
        <w:t>Pseudo</w:t>
      </w:r>
      <w:r>
        <w:t>código</w:t>
      </w:r>
    </w:p>
    <w:p w:rsidR="00B15467" w:rsidRPr="00164A66" w:rsidRDefault="00B15467" w:rsidP="00514653">
      <w:pPr>
        <w:pStyle w:val="cod"/>
      </w:pPr>
      <w:r>
        <w:t xml:space="preserve">Usuario </w:t>
      </w:r>
      <w:r w:rsidRPr="00164A66">
        <w:t>getUsuarioActual(){</w:t>
      </w:r>
    </w:p>
    <w:p w:rsidR="00B15467" w:rsidRPr="00164A66" w:rsidRDefault="00B15467" w:rsidP="00514653">
      <w:pPr>
        <w:pStyle w:val="cod"/>
      </w:pPr>
      <w:r w:rsidRPr="00164A66">
        <w:t xml:space="preserve">    return usuarioActual;</w:t>
      </w:r>
    </w:p>
    <w:p w:rsidR="00B15467" w:rsidRPr="00164A66" w:rsidRDefault="00B15467" w:rsidP="00514653">
      <w:pPr>
        <w:pStyle w:val="cod"/>
      </w:pPr>
      <w:r w:rsidRPr="00164A66">
        <w:t>}</w:t>
      </w:r>
    </w:p>
    <w:p w:rsidR="00B15467" w:rsidRDefault="00B1546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514653" w:rsidRDefault="00B15467" w:rsidP="00930BE9">
            <w:pPr>
              <w:pStyle w:val="Clase"/>
            </w:pPr>
            <w:r w:rsidRPr="00514653"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514653" w:rsidRDefault="00B15467" w:rsidP="00930BE9">
            <w:pPr>
              <w:pStyle w:val="oper"/>
              <w:rPr>
                <w:rFonts w:cs="Times New Roman"/>
              </w:rPr>
            </w:pPr>
            <w:r w:rsidRPr="00514653">
              <w:t>getRol()</w:t>
            </w:r>
            <w:r>
              <w:t>:String</w:t>
            </w:r>
          </w:p>
        </w:tc>
      </w:tr>
    </w:tbl>
    <w:p w:rsidR="00B15467" w:rsidRPr="00E473FC" w:rsidRDefault="00B15467" w:rsidP="00514653">
      <w:pPr>
        <w:pStyle w:val="enc"/>
      </w:pPr>
      <w:r w:rsidRPr="00E473FC">
        <w:t>Pseudo</w:t>
      </w:r>
      <w:r>
        <w:t>código</w:t>
      </w:r>
    </w:p>
    <w:p w:rsidR="00B15467" w:rsidRPr="00514653" w:rsidRDefault="00B15467" w:rsidP="00514653">
      <w:pPr>
        <w:pStyle w:val="cod"/>
      </w:pPr>
      <w:r>
        <w:t xml:space="preserve">String </w:t>
      </w:r>
      <w:r w:rsidRPr="00514653">
        <w:t>getRol(){</w:t>
      </w:r>
    </w:p>
    <w:p w:rsidR="00B15467" w:rsidRPr="00514653" w:rsidRDefault="00B15467" w:rsidP="00514653">
      <w:pPr>
        <w:pStyle w:val="cod"/>
      </w:pPr>
      <w:r w:rsidRPr="00514653">
        <w:t xml:space="preserve">    return rol.getDescripcion();</w:t>
      </w:r>
    </w:p>
    <w:p w:rsidR="00B15467" w:rsidRDefault="00B15467" w:rsidP="00514653">
      <w:pPr>
        <w:pStyle w:val="cod"/>
      </w:pPr>
      <w:r w:rsidRPr="00514653">
        <w:t>}</w:t>
      </w:r>
    </w:p>
    <w:p w:rsidR="00B15467" w:rsidRPr="00514653" w:rsidRDefault="00B15467" w:rsidP="00514653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514653" w:rsidRDefault="00B15467" w:rsidP="00930BE9">
            <w:pPr>
              <w:pStyle w:val="Clase"/>
            </w:pPr>
            <w:r w:rsidRPr="00514653">
              <w:t>SupervisorDA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514653" w:rsidRDefault="00B15467" w:rsidP="00930BE9">
            <w:pPr>
              <w:pStyle w:val="oper"/>
              <w:rPr>
                <w:rFonts w:cs="Times New Roman"/>
              </w:rPr>
            </w:pPr>
            <w:r w:rsidRPr="00514653">
              <w:t>LeerSupervisores()</w:t>
            </w:r>
            <w:r>
              <w:t xml:space="preserve">: </w:t>
            </w:r>
            <w:r w:rsidRPr="000D1703">
              <w:t>List&lt;Supervisor&gt;</w:t>
            </w:r>
          </w:p>
        </w:tc>
      </w:tr>
    </w:tbl>
    <w:p w:rsidR="00B15467" w:rsidRPr="00E473FC" w:rsidRDefault="00B15467" w:rsidP="00514653">
      <w:pPr>
        <w:pStyle w:val="enc"/>
      </w:pPr>
      <w:r w:rsidRPr="00E473FC">
        <w:t>Pseudo</w:t>
      </w:r>
      <w:r>
        <w:t>código</w:t>
      </w:r>
    </w:p>
    <w:p w:rsidR="00B15467" w:rsidRPr="000D1703" w:rsidRDefault="00B15467" w:rsidP="000D1703">
      <w:pPr>
        <w:pStyle w:val="cod"/>
      </w:pPr>
      <w:r w:rsidRPr="000D1703">
        <w:t>List&lt;Supervisor&gt; LeerSupervisores(){</w:t>
      </w:r>
    </w:p>
    <w:p w:rsidR="00B15467" w:rsidRPr="000D1703" w:rsidRDefault="00B15467" w:rsidP="000D1703">
      <w:pPr>
        <w:pStyle w:val="cod"/>
      </w:pPr>
      <w:r w:rsidRPr="000D1703">
        <w:t xml:space="preserve">    commSQL.Texto = "Select ... " // Supervisores</w:t>
      </w:r>
    </w:p>
    <w:p w:rsidR="00B15467" w:rsidRPr="000D1703" w:rsidRDefault="00B15467" w:rsidP="000D1703">
      <w:pPr>
        <w:pStyle w:val="cod"/>
      </w:pPr>
      <w:r w:rsidRPr="000D1703">
        <w:tab/>
      </w:r>
      <w:r w:rsidRPr="000D1703">
        <w:tab/>
      </w:r>
      <w:r w:rsidRPr="000D1703">
        <w:tab/>
      </w:r>
      <w:r w:rsidRPr="000D1703">
        <w:tab/>
      </w:r>
      <w:r w:rsidRPr="000D1703">
        <w:tab/>
        <w:t>+"where id_rol = 2";</w:t>
      </w:r>
      <w:r w:rsidRPr="000D1703">
        <w:tab/>
      </w:r>
    </w:p>
    <w:p w:rsidR="00B15467" w:rsidRPr="000D1703" w:rsidRDefault="00B15467" w:rsidP="000D1703">
      <w:pPr>
        <w:pStyle w:val="cod"/>
      </w:pPr>
      <w:r w:rsidRPr="000D1703">
        <w:tab/>
      </w:r>
    </w:p>
    <w:p w:rsidR="00B15467" w:rsidRPr="000D1703" w:rsidRDefault="00B15467" w:rsidP="000D1703">
      <w:pPr>
        <w:pStyle w:val="cod"/>
      </w:pPr>
      <w:r w:rsidRPr="000D1703">
        <w:tab/>
        <w:t>conexionDB.Abrir();</w:t>
      </w:r>
    </w:p>
    <w:p w:rsidR="00B15467" w:rsidRPr="004901C9" w:rsidRDefault="00B15467" w:rsidP="000D1703">
      <w:pPr>
        <w:pStyle w:val="cod"/>
        <w:rPr>
          <w:lang w:val="es-DO"/>
        </w:rPr>
      </w:pPr>
      <w:r w:rsidRPr="000D1703">
        <w:tab/>
      </w:r>
      <w:r w:rsidRPr="004901C9">
        <w:rPr>
          <w:lang w:val="es-DO"/>
        </w:rPr>
        <w:t>resultados = commSQL.Ejecutar();</w:t>
      </w:r>
    </w:p>
    <w:p w:rsidR="00B15467" w:rsidRPr="004901C9" w:rsidRDefault="00B15467" w:rsidP="000D1703">
      <w:pPr>
        <w:pStyle w:val="cod"/>
        <w:rPr>
          <w:lang w:val="es-DO"/>
        </w:rPr>
      </w:pP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while(resultados.next()){</w:t>
      </w: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id = resultados["id"];</w:t>
      </w: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nombre = resultados["nombre"];</w:t>
      </w:r>
    </w:p>
    <w:p w:rsidR="00B15467" w:rsidRPr="004901C9" w:rsidRDefault="00B15467" w:rsidP="000D1703">
      <w:pPr>
        <w:pStyle w:val="cod"/>
        <w:rPr>
          <w:lang w:val="es-DO"/>
        </w:rPr>
      </w:pP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sup = Supervisor(id, nombre);</w:t>
      </w: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listaSupervisores.add(sup);</w:t>
      </w: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}</w:t>
      </w:r>
    </w:p>
    <w:p w:rsidR="00B15467" w:rsidRPr="004901C9" w:rsidRDefault="00B15467" w:rsidP="000D1703">
      <w:pPr>
        <w:pStyle w:val="cod"/>
        <w:rPr>
          <w:lang w:val="es-DO"/>
        </w:rPr>
      </w:pPr>
      <w:r w:rsidRPr="004901C9">
        <w:rPr>
          <w:lang w:val="es-DO"/>
        </w:rPr>
        <w:tab/>
        <w:t>conexionDB.Cerrar();</w:t>
      </w:r>
    </w:p>
    <w:p w:rsidR="00B15467" w:rsidRPr="004901C9" w:rsidRDefault="00B15467" w:rsidP="000D1703">
      <w:pPr>
        <w:pStyle w:val="cod"/>
        <w:rPr>
          <w:lang w:val="es-DO"/>
        </w:rPr>
      </w:pPr>
    </w:p>
    <w:p w:rsidR="00B15467" w:rsidRPr="000D1703" w:rsidRDefault="00B15467" w:rsidP="000D1703">
      <w:pPr>
        <w:pStyle w:val="cod"/>
      </w:pPr>
      <w:r w:rsidRPr="004901C9">
        <w:rPr>
          <w:lang w:val="es-DO"/>
        </w:rPr>
        <w:t xml:space="preserve">    </w:t>
      </w:r>
      <w:r w:rsidRPr="000D1703">
        <w:t>return listaSupervisores;</w:t>
      </w:r>
    </w:p>
    <w:p w:rsidR="00B15467" w:rsidRDefault="00B15467" w:rsidP="000D1703">
      <w:pPr>
        <w:pStyle w:val="cod"/>
      </w:pPr>
      <w:r w:rsidRPr="000D1703">
        <w:t>}</w:t>
      </w:r>
    </w:p>
    <w:p w:rsidR="00B15467" w:rsidRPr="000D1703" w:rsidRDefault="00B15467" w:rsidP="000D170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54219" w:rsidRDefault="00B15467" w:rsidP="00930BE9">
            <w:pPr>
              <w:pStyle w:val="Clase"/>
              <w:rPr>
                <w:rFonts w:cs="Times New Roman"/>
              </w:rPr>
            </w:pPr>
            <w:r w:rsidRPr="00154219">
              <w:t>Administrador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54219" w:rsidRDefault="00B15467" w:rsidP="00930BE9">
            <w:pPr>
              <w:pStyle w:val="oper"/>
              <w:rPr>
                <w:rFonts w:cs="Times New Roman"/>
              </w:rPr>
            </w:pPr>
            <w:r w:rsidRPr="00154219">
              <w:t>CrearUsuario(nombre, rol, clave, nombreUsuario, idSupervisor)</w:t>
            </w:r>
            <w:r>
              <w:t>: int</w:t>
            </w:r>
          </w:p>
        </w:tc>
      </w:tr>
    </w:tbl>
    <w:p w:rsidR="00B15467" w:rsidRPr="00E473FC" w:rsidRDefault="00B15467" w:rsidP="00514653">
      <w:pPr>
        <w:pStyle w:val="enc"/>
      </w:pPr>
      <w:r w:rsidRPr="00E473FC">
        <w:t>Pseudo</w:t>
      </w:r>
      <w:r>
        <w:t>código</w:t>
      </w: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>int CrearUsuario(nombre, rol, clave, nombreUsuario, idSupervisor){</w:t>
      </w: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unUsr = Usuario(nombre, rol, clave, nombreUsuario);</w:t>
      </w:r>
    </w:p>
    <w:p w:rsidR="00B15467" w:rsidRPr="004901C9" w:rsidRDefault="00B15467" w:rsidP="00F13422">
      <w:pPr>
        <w:pStyle w:val="cod"/>
        <w:rPr>
          <w:lang w:val="es-DO"/>
        </w:rPr>
      </w:pP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unUsuarioDA.GuardarUsuario(unUsr, this.getId(), idSupervisor);</w:t>
      </w:r>
    </w:p>
    <w:p w:rsidR="00B15467" w:rsidRPr="004901C9" w:rsidRDefault="00B15467" w:rsidP="00F13422">
      <w:pPr>
        <w:pStyle w:val="cod"/>
        <w:rPr>
          <w:lang w:val="es-DO"/>
        </w:rPr>
      </w:pPr>
    </w:p>
    <w:p w:rsidR="00B15467" w:rsidRPr="004901C9" w:rsidRDefault="00B15467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return unUsr.getId();</w:t>
      </w:r>
    </w:p>
    <w:p w:rsidR="00B15467" w:rsidRDefault="00B15467" w:rsidP="00F13422">
      <w:pPr>
        <w:pStyle w:val="cod"/>
      </w:pPr>
      <w:r w:rsidRPr="00F13422">
        <w:t>}</w:t>
      </w:r>
    </w:p>
    <w:p w:rsidR="00B15467" w:rsidRPr="00F13422" w:rsidRDefault="00B15467" w:rsidP="00F1342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 w:rsidRPr="00743D90">
              <w:t>Supervisor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oper"/>
              <w:rPr>
                <w:rFonts w:cs="Times New Roman"/>
              </w:rPr>
            </w:pPr>
            <w:r>
              <w:t>Supervisor(</w:t>
            </w:r>
            <w:r w:rsidRPr="00743D90">
              <w:t>id, nombre</w:t>
            </w:r>
            <w:r>
              <w:t>)</w:t>
            </w:r>
          </w:p>
        </w:tc>
      </w:tr>
    </w:tbl>
    <w:p w:rsidR="00B15467" w:rsidRPr="00E473FC" w:rsidRDefault="00B15467" w:rsidP="00514653">
      <w:pPr>
        <w:pStyle w:val="enc"/>
      </w:pPr>
      <w:r w:rsidRPr="00E473FC">
        <w:t>Pseudo</w:t>
      </w:r>
      <w:r>
        <w:t>código</w:t>
      </w:r>
    </w:p>
    <w:p w:rsidR="00B15467" w:rsidRPr="00743D90" w:rsidRDefault="00B15467" w:rsidP="00743D90">
      <w:pPr>
        <w:pStyle w:val="cod"/>
      </w:pPr>
      <w:r w:rsidRPr="00743D90">
        <w:t>Supervisor(id, nombre){</w:t>
      </w:r>
    </w:p>
    <w:p w:rsidR="00B15467" w:rsidRPr="00743D90" w:rsidRDefault="00B15467" w:rsidP="00743D90">
      <w:pPr>
        <w:pStyle w:val="cod"/>
      </w:pPr>
      <w:r w:rsidRPr="00743D90">
        <w:t xml:space="preserve">    setId(id);</w:t>
      </w:r>
    </w:p>
    <w:p w:rsidR="00B15467" w:rsidRPr="00743D90" w:rsidRDefault="00B15467" w:rsidP="00743D90">
      <w:pPr>
        <w:pStyle w:val="cod"/>
      </w:pPr>
      <w:r w:rsidRPr="00743D90">
        <w:t xml:space="preserve">    setNombre(nombre);</w:t>
      </w:r>
    </w:p>
    <w:p w:rsidR="00B15467" w:rsidRDefault="00B15467" w:rsidP="00743D90">
      <w:pPr>
        <w:pStyle w:val="cod"/>
      </w:pPr>
      <w:r w:rsidRPr="00743D90">
        <w:t>}</w:t>
      </w:r>
    </w:p>
    <w:p w:rsidR="00B15467" w:rsidRPr="00743D90" w:rsidRDefault="00B15467" w:rsidP="00743D90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 w:rsidRPr="00743D90">
              <w:t>RolDA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oper"/>
              <w:rPr>
                <w:rFonts w:cs="Times New Roman"/>
              </w:rPr>
            </w:pPr>
            <w:r w:rsidRPr="00743D90">
              <w:t>LeerRoles()</w:t>
            </w:r>
            <w:r>
              <w:t>:</w:t>
            </w:r>
            <w:r w:rsidRPr="00743D90">
              <w:t>List&lt;Rol&gt;</w:t>
            </w:r>
          </w:p>
        </w:tc>
      </w:tr>
    </w:tbl>
    <w:p w:rsidR="00B15467" w:rsidRPr="00E473FC" w:rsidRDefault="00B15467" w:rsidP="00514653">
      <w:pPr>
        <w:pStyle w:val="enc"/>
      </w:pPr>
      <w:r w:rsidRPr="00E473FC">
        <w:t>Pseudo</w:t>
      </w:r>
      <w:r>
        <w:t>código</w:t>
      </w:r>
    </w:p>
    <w:p w:rsidR="00B15467" w:rsidRPr="00743D90" w:rsidRDefault="00B15467" w:rsidP="00743D90">
      <w:pPr>
        <w:pStyle w:val="cod"/>
      </w:pPr>
      <w:r w:rsidRPr="00743D90">
        <w:t>List&lt;Rol&gt; LeerRoles(){</w:t>
      </w:r>
    </w:p>
    <w:p w:rsidR="00B15467" w:rsidRPr="00743D90" w:rsidRDefault="00B15467" w:rsidP="00743D90">
      <w:pPr>
        <w:pStyle w:val="cod"/>
      </w:pPr>
      <w:r w:rsidRPr="00743D90">
        <w:t xml:space="preserve">    commSQL.Texto = "Select ... " // Roles</w:t>
      </w:r>
    </w:p>
    <w:p w:rsidR="00B15467" w:rsidRPr="00743D90" w:rsidRDefault="00B15467" w:rsidP="00743D90">
      <w:pPr>
        <w:pStyle w:val="cod"/>
      </w:pPr>
      <w:r w:rsidRPr="00743D90">
        <w:tab/>
      </w:r>
    </w:p>
    <w:p w:rsidR="00B15467" w:rsidRPr="00743D90" w:rsidRDefault="00B15467" w:rsidP="00743D90">
      <w:pPr>
        <w:pStyle w:val="cod"/>
      </w:pPr>
      <w:r w:rsidRPr="00743D90">
        <w:tab/>
        <w:t>conexionDB.Abrir();</w:t>
      </w:r>
    </w:p>
    <w:p w:rsidR="00B15467" w:rsidRPr="00743D90" w:rsidRDefault="00B15467" w:rsidP="00743D90">
      <w:pPr>
        <w:pStyle w:val="cod"/>
      </w:pPr>
      <w:r w:rsidRPr="00743D90">
        <w:tab/>
        <w:t>resultados = commSQL.Ejecutar();</w:t>
      </w:r>
    </w:p>
    <w:p w:rsidR="00B15467" w:rsidRPr="00743D90" w:rsidRDefault="00B15467" w:rsidP="00743D90">
      <w:pPr>
        <w:pStyle w:val="cod"/>
      </w:pPr>
    </w:p>
    <w:p w:rsidR="00B15467" w:rsidRPr="00743D90" w:rsidRDefault="00B15467" w:rsidP="00743D90">
      <w:pPr>
        <w:pStyle w:val="cod"/>
      </w:pPr>
      <w:r w:rsidRPr="00743D90">
        <w:t xml:space="preserve">    while(resultados.next()){</w:t>
      </w:r>
    </w:p>
    <w:p w:rsidR="00B15467" w:rsidRPr="00743D90" w:rsidRDefault="00B15467" w:rsidP="00743D90">
      <w:pPr>
        <w:pStyle w:val="cod"/>
      </w:pPr>
      <w:r w:rsidRPr="00743D90">
        <w:t xml:space="preserve">        id = resultados["id"];</w:t>
      </w:r>
    </w:p>
    <w:p w:rsidR="00B15467" w:rsidRPr="00743D90" w:rsidRDefault="00B15467" w:rsidP="00743D90">
      <w:pPr>
        <w:pStyle w:val="cod"/>
      </w:pPr>
      <w:r w:rsidRPr="00743D90">
        <w:t xml:space="preserve">        descripcion = resultados["descripcion"];</w:t>
      </w:r>
    </w:p>
    <w:p w:rsidR="00B15467" w:rsidRPr="00743D90" w:rsidRDefault="00B15467" w:rsidP="00743D90">
      <w:pPr>
        <w:pStyle w:val="cod"/>
      </w:pPr>
    </w:p>
    <w:p w:rsidR="00B15467" w:rsidRPr="00743D90" w:rsidRDefault="00B15467" w:rsidP="00743D90">
      <w:pPr>
        <w:pStyle w:val="cod"/>
      </w:pPr>
      <w:r w:rsidRPr="00743D90">
        <w:t xml:space="preserve">        rol = Rol(id, descripcion);</w:t>
      </w:r>
    </w:p>
    <w:p w:rsidR="00B15467" w:rsidRPr="00743D90" w:rsidRDefault="00B15467" w:rsidP="00743D90">
      <w:pPr>
        <w:pStyle w:val="cod"/>
      </w:pPr>
      <w:r w:rsidRPr="00743D90">
        <w:t xml:space="preserve">        listaRoles.add(rol);</w:t>
      </w:r>
    </w:p>
    <w:p w:rsidR="00B15467" w:rsidRPr="00743D90" w:rsidRDefault="00B15467" w:rsidP="00743D90">
      <w:pPr>
        <w:pStyle w:val="cod"/>
      </w:pPr>
      <w:r w:rsidRPr="00743D90">
        <w:t xml:space="preserve">    }</w:t>
      </w:r>
    </w:p>
    <w:p w:rsidR="00B15467" w:rsidRPr="00743D90" w:rsidRDefault="00B15467" w:rsidP="00743D90">
      <w:pPr>
        <w:pStyle w:val="cod"/>
      </w:pPr>
      <w:r w:rsidRPr="00743D90">
        <w:tab/>
        <w:t>conexionDB.Cerrar();</w:t>
      </w:r>
    </w:p>
    <w:p w:rsidR="00B15467" w:rsidRPr="00743D90" w:rsidRDefault="00B15467" w:rsidP="00743D90">
      <w:pPr>
        <w:pStyle w:val="cod"/>
      </w:pPr>
    </w:p>
    <w:p w:rsidR="00B15467" w:rsidRPr="00743D90" w:rsidRDefault="00B15467" w:rsidP="00743D90">
      <w:pPr>
        <w:pStyle w:val="cod"/>
      </w:pPr>
      <w:r w:rsidRPr="00743D90">
        <w:t xml:space="preserve">    return listaRoles;</w:t>
      </w:r>
    </w:p>
    <w:p w:rsidR="00B15467" w:rsidRPr="00743D90" w:rsidRDefault="00B15467" w:rsidP="00743D90">
      <w:pPr>
        <w:pStyle w:val="cod"/>
      </w:pPr>
      <w:r w:rsidRPr="00743D90">
        <w:t>}</w:t>
      </w:r>
    </w:p>
    <w:p w:rsidR="00B15467" w:rsidRPr="00743D90" w:rsidRDefault="00B15467" w:rsidP="00743D90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>
              <w:t>Usuario</w:t>
            </w:r>
            <w:r w:rsidRPr="00E1789F">
              <w:t>(nombre, rol, clave, nombreUsuario)</w:t>
            </w:r>
          </w:p>
        </w:tc>
      </w:tr>
    </w:tbl>
    <w:p w:rsidR="00B15467" w:rsidRPr="00E473FC" w:rsidRDefault="00B15467" w:rsidP="00743D90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  <w:rPr>
          <w:lang w:val="es-DO"/>
        </w:rPr>
      </w:pPr>
      <w:r w:rsidRPr="00E1789F">
        <w:rPr>
          <w:lang w:val="es-DO"/>
        </w:rPr>
        <w:t>Usuario(nombre, rol, clave, nombreUsuario){</w:t>
      </w:r>
    </w:p>
    <w:p w:rsidR="00B15467" w:rsidRPr="00E1789F" w:rsidRDefault="00B15467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this.nombre = nombre;</w:t>
      </w:r>
    </w:p>
    <w:p w:rsidR="00B15467" w:rsidRPr="00E1789F" w:rsidRDefault="00B15467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this.rol = rol;</w:t>
      </w:r>
    </w:p>
    <w:p w:rsidR="00B15467" w:rsidRPr="00E1789F" w:rsidRDefault="00B15467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this.clave = clave;</w:t>
      </w:r>
    </w:p>
    <w:p w:rsidR="00B15467" w:rsidRPr="00E1789F" w:rsidRDefault="00B15467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this.nombreUsuario = nombreUsuario;</w:t>
      </w:r>
    </w:p>
    <w:p w:rsidR="00B15467" w:rsidRDefault="00B15467" w:rsidP="00E1789F">
      <w:pPr>
        <w:pStyle w:val="cod"/>
      </w:pPr>
      <w:r>
        <w:t>}</w:t>
      </w:r>
    </w:p>
    <w:p w:rsidR="00B15467" w:rsidRPr="00743D90" w:rsidRDefault="00B15467" w:rsidP="00E178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 w:rsidRPr="00E1789F">
              <w:t>getNombre()</w:t>
            </w:r>
            <w:r>
              <w:t>: String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String getNombre(){</w:t>
      </w:r>
    </w:p>
    <w:p w:rsidR="00B15467" w:rsidRPr="00E1789F" w:rsidRDefault="00B15467" w:rsidP="00E1789F">
      <w:pPr>
        <w:pStyle w:val="cod"/>
      </w:pPr>
      <w:r w:rsidRPr="00E1789F">
        <w:t xml:space="preserve">    return this.nombre;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E1789F" w:rsidRDefault="00B15467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 w:rsidRPr="00E1789F">
              <w:t>getIdRol()</w:t>
            </w:r>
            <w:r>
              <w:t>: int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int getIdRol(){</w:t>
      </w:r>
    </w:p>
    <w:p w:rsidR="00B15467" w:rsidRPr="00E1789F" w:rsidRDefault="00B15467" w:rsidP="00E1789F">
      <w:pPr>
        <w:pStyle w:val="cod"/>
      </w:pPr>
      <w:r w:rsidRPr="00E1789F">
        <w:t xml:space="preserve">    return rol.getId();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E1789F" w:rsidRDefault="00B15467" w:rsidP="00E1789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 w:rsidRPr="00E1789F">
              <w:t>getClave()</w:t>
            </w:r>
            <w:r>
              <w:t>:</w:t>
            </w:r>
            <w:r w:rsidRPr="00E1789F">
              <w:t>String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String getClave(){</w:t>
      </w:r>
    </w:p>
    <w:p w:rsidR="00B15467" w:rsidRPr="00E1789F" w:rsidRDefault="00B15467" w:rsidP="00E1789F">
      <w:pPr>
        <w:pStyle w:val="cod"/>
      </w:pPr>
      <w:r w:rsidRPr="00E1789F">
        <w:t xml:space="preserve">    return this.clave;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E1789F" w:rsidRDefault="00B15467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 w:rsidRPr="00E1789F">
              <w:t>getNombreUsuario()</w:t>
            </w:r>
            <w:r>
              <w:t>:</w:t>
            </w:r>
            <w:r w:rsidRPr="00E1789F">
              <w:t>String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String getNombreUsuario(){</w:t>
      </w:r>
    </w:p>
    <w:p w:rsidR="00B15467" w:rsidRPr="00E1789F" w:rsidRDefault="00B15467" w:rsidP="00E1789F">
      <w:pPr>
        <w:pStyle w:val="cod"/>
      </w:pPr>
      <w:r w:rsidRPr="00E1789F">
        <w:t xml:space="preserve">    return this.nombreUsuario;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E1789F" w:rsidRDefault="00B15467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</w:pPr>
            <w:r w:rsidRPr="00E1789F">
              <w:t>setId(id)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void setId(id){</w:t>
      </w:r>
    </w:p>
    <w:p w:rsidR="00B15467" w:rsidRPr="00E1789F" w:rsidRDefault="00B15467" w:rsidP="00E1789F">
      <w:pPr>
        <w:pStyle w:val="cod"/>
      </w:pPr>
      <w:r w:rsidRPr="00E1789F">
        <w:t xml:space="preserve">    this.id = id;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E1789F" w:rsidRDefault="00B15467" w:rsidP="00E178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743D90" w:rsidRDefault="00B15467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E1789F" w:rsidRDefault="00B15467" w:rsidP="00930BE9">
            <w:pPr>
              <w:pStyle w:val="oper"/>
              <w:rPr>
                <w:rFonts w:cs="Times New Roman"/>
              </w:rPr>
            </w:pPr>
            <w:r w:rsidRPr="00E1789F">
              <w:t>getId()</w:t>
            </w:r>
            <w:r>
              <w:t>:int</w:t>
            </w:r>
          </w:p>
        </w:tc>
      </w:tr>
    </w:tbl>
    <w:p w:rsidR="00B15467" w:rsidRPr="00E473FC" w:rsidRDefault="00B15467" w:rsidP="00E1789F">
      <w:pPr>
        <w:pStyle w:val="enc"/>
      </w:pPr>
      <w:r w:rsidRPr="00E473FC">
        <w:t>Pseudo</w:t>
      </w:r>
      <w:r>
        <w:t>código</w:t>
      </w:r>
    </w:p>
    <w:p w:rsidR="00B15467" w:rsidRPr="00E1789F" w:rsidRDefault="00B15467" w:rsidP="00E1789F">
      <w:pPr>
        <w:pStyle w:val="cod"/>
      </w:pPr>
      <w:r w:rsidRPr="00E1789F">
        <w:t>int getId(){</w:t>
      </w:r>
    </w:p>
    <w:p w:rsidR="00B15467" w:rsidRPr="00E1789F" w:rsidRDefault="00B15467" w:rsidP="00E1789F">
      <w:pPr>
        <w:pStyle w:val="cod"/>
      </w:pPr>
      <w:r w:rsidRPr="00E1789F">
        <w:t xml:space="preserve">    return this.usuarioId;</w:t>
      </w:r>
    </w:p>
    <w:p w:rsidR="00B15467" w:rsidRDefault="00B15467" w:rsidP="00E1789F">
      <w:pPr>
        <w:pStyle w:val="cod"/>
      </w:pPr>
      <w:r w:rsidRPr="00E1789F">
        <w:t>}</w:t>
      </w:r>
    </w:p>
    <w:p w:rsidR="00B15467" w:rsidRPr="000A25AF" w:rsidRDefault="00B15467" w:rsidP="000A25A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0A25AF" w:rsidRDefault="00B15467" w:rsidP="00930BE9">
            <w:pPr>
              <w:pStyle w:val="Clase"/>
            </w:pPr>
            <w:r w:rsidRPr="000A25AF">
              <w:t>Rol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0A25AF" w:rsidRDefault="00B15467" w:rsidP="00930BE9">
            <w:pPr>
              <w:pStyle w:val="oper"/>
            </w:pPr>
            <w:r w:rsidRPr="000A25AF">
              <w:t>Rol(id, descripcion)</w:t>
            </w:r>
          </w:p>
        </w:tc>
      </w:tr>
    </w:tbl>
    <w:p w:rsidR="00B15467" w:rsidRPr="00E473FC" w:rsidRDefault="00B15467" w:rsidP="000A25AF">
      <w:pPr>
        <w:pStyle w:val="enc"/>
      </w:pPr>
      <w:r w:rsidRPr="00E473FC">
        <w:t>Pseudo</w:t>
      </w:r>
      <w:r>
        <w:t>código</w:t>
      </w:r>
    </w:p>
    <w:p w:rsidR="00B15467" w:rsidRPr="000A25AF" w:rsidRDefault="00B15467" w:rsidP="000A25AF">
      <w:pPr>
        <w:pStyle w:val="cod"/>
      </w:pPr>
      <w:r w:rsidRPr="000A25AF">
        <w:t>Rol(id, descripcion){</w:t>
      </w:r>
    </w:p>
    <w:p w:rsidR="00B15467" w:rsidRPr="000A25AF" w:rsidRDefault="00B15467" w:rsidP="000A25AF">
      <w:pPr>
        <w:pStyle w:val="cod"/>
      </w:pPr>
      <w:r w:rsidRPr="000A25AF">
        <w:t xml:space="preserve">    this.id = id;</w:t>
      </w:r>
    </w:p>
    <w:p w:rsidR="00B15467" w:rsidRPr="000A25AF" w:rsidRDefault="00B15467" w:rsidP="000A25AF">
      <w:pPr>
        <w:pStyle w:val="cod"/>
      </w:pPr>
      <w:r w:rsidRPr="000A25AF">
        <w:t xml:space="preserve">    this.descripcion = descripcion;</w:t>
      </w:r>
    </w:p>
    <w:p w:rsidR="00B15467" w:rsidRDefault="00B15467" w:rsidP="000A25AF">
      <w:pPr>
        <w:pStyle w:val="cod"/>
      </w:pPr>
      <w:r w:rsidRPr="000A25AF">
        <w:t>}</w:t>
      </w:r>
    </w:p>
    <w:p w:rsidR="00B15467" w:rsidRPr="000A25AF" w:rsidRDefault="00B15467" w:rsidP="000A25A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B1546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1E3A1A" w:rsidRDefault="00B15467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86A57" w:rsidRDefault="00B15467" w:rsidP="00930BE9">
            <w:pPr>
              <w:pStyle w:val="Clase"/>
              <w:rPr>
                <w:rFonts w:cs="Times New Roman"/>
              </w:rPr>
            </w:pPr>
            <w:r w:rsidRPr="00486A57">
              <w:t>UsuarioDA</w:t>
            </w:r>
          </w:p>
        </w:tc>
      </w:tr>
      <w:tr w:rsidR="00B1546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0130C" w:rsidRDefault="00B15467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5467" w:rsidRPr="00486A57" w:rsidRDefault="00B15467" w:rsidP="00930BE9">
            <w:pPr>
              <w:pStyle w:val="oper"/>
              <w:rPr>
                <w:rFonts w:cs="Times New Roman"/>
              </w:rPr>
            </w:pPr>
            <w:r w:rsidRPr="00486A57">
              <w:t>GuardarUsuario(unUsr, idAdmin, idSupervisor)</w:t>
            </w:r>
          </w:p>
        </w:tc>
      </w:tr>
    </w:tbl>
    <w:p w:rsidR="00B15467" w:rsidRPr="00E473FC" w:rsidRDefault="00B15467" w:rsidP="000A25AF">
      <w:pPr>
        <w:pStyle w:val="enc"/>
      </w:pPr>
      <w:r w:rsidRPr="00E473FC">
        <w:t>Pseudo</w:t>
      </w:r>
      <w:r>
        <w:t>código</w:t>
      </w:r>
    </w:p>
    <w:p w:rsidR="00B15467" w:rsidRPr="00196259" w:rsidRDefault="00B15467" w:rsidP="00196259">
      <w:pPr>
        <w:pStyle w:val="cod"/>
      </w:pPr>
      <w:r w:rsidRPr="00196259">
        <w:t>void GuardarUsuario(unUsr, idAdmin, idSupervisor){</w:t>
      </w:r>
    </w:p>
    <w:p w:rsidR="00B15467" w:rsidRPr="00196259" w:rsidRDefault="00B15467" w:rsidP="00196259">
      <w:pPr>
        <w:pStyle w:val="cod"/>
      </w:pPr>
      <w:r w:rsidRPr="00196259">
        <w:t xml:space="preserve">    commSQL.Texto = "Insert ... "; // usuarios</w:t>
      </w:r>
    </w:p>
    <w:p w:rsidR="00B15467" w:rsidRPr="00196259" w:rsidRDefault="00B15467" w:rsidP="00196259">
      <w:pPr>
        <w:pStyle w:val="cod"/>
      </w:pP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if(unUsr.getIdRol != 3)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commSQL.setParametros(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unUsr.getNombre(),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unUsr.getIdRol(),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unUsr.getClave(),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unUsr.getNombreUsuario(),</w:t>
      </w:r>
    </w:p>
    <w:p w:rsidR="00B15467" w:rsidRPr="004901C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</w:t>
      </w:r>
      <w:r w:rsidRPr="004901C9">
        <w:rPr>
          <w:lang w:val="es-DO"/>
        </w:rPr>
        <w:t>idAdmin,</w:t>
      </w:r>
    </w:p>
    <w:p w:rsidR="00B15467" w:rsidRPr="004901C9" w:rsidRDefault="00B15467" w:rsidP="00196259">
      <w:pPr>
        <w:pStyle w:val="cod"/>
        <w:rPr>
          <w:lang w:val="es-DO"/>
        </w:rPr>
      </w:pPr>
      <w:r w:rsidRPr="004901C9">
        <w:rPr>
          <w:lang w:val="es-DO"/>
        </w:rPr>
        <w:t xml:space="preserve">                unUsr.getIdRol() == 3? idSupervisor : null</w:t>
      </w:r>
    </w:p>
    <w:p w:rsidR="00B15467" w:rsidRPr="004901C9" w:rsidRDefault="00B15467" w:rsidP="00196259">
      <w:pPr>
        <w:pStyle w:val="cod"/>
        <w:rPr>
          <w:lang w:val="es-DO"/>
        </w:rPr>
      </w:pPr>
      <w:r w:rsidRPr="004901C9">
        <w:rPr>
          <w:lang w:val="es-DO"/>
        </w:rPr>
        <w:t xml:space="preserve">            );</w:t>
      </w:r>
    </w:p>
    <w:p w:rsidR="00B15467" w:rsidRPr="004901C9" w:rsidRDefault="00B15467" w:rsidP="00196259">
      <w:pPr>
        <w:pStyle w:val="cod"/>
        <w:rPr>
          <w:lang w:val="es-DO"/>
        </w:rPr>
      </w:pPr>
    </w:p>
    <w:p w:rsidR="00B15467" w:rsidRPr="00196259" w:rsidRDefault="00B15467" w:rsidP="00196259">
      <w:pPr>
        <w:pStyle w:val="cod"/>
        <w:rPr>
          <w:lang w:val="es-DO"/>
        </w:rPr>
      </w:pPr>
      <w:r w:rsidRPr="004901C9">
        <w:rPr>
          <w:lang w:val="es-DO"/>
        </w:rPr>
        <w:tab/>
      </w:r>
      <w:r w:rsidRPr="00196259">
        <w:rPr>
          <w:lang w:val="es-DO"/>
        </w:rPr>
        <w:t>conexionDB.Abrir();</w:t>
      </w:r>
    </w:p>
    <w:p w:rsidR="00B15467" w:rsidRPr="00196259" w:rsidRDefault="00B15467" w:rsidP="00196259">
      <w:pPr>
        <w:pStyle w:val="cod"/>
        <w:rPr>
          <w:lang w:val="es-DO"/>
        </w:rPr>
      </w:pP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commSQL.Ejecutar();</w:t>
      </w:r>
    </w:p>
    <w:p w:rsidR="00B15467" w:rsidRPr="0019625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id = commSQL.getIdGenerado();</w:t>
      </w:r>
    </w:p>
    <w:p w:rsidR="00B15467" w:rsidRDefault="00B15467" w:rsidP="00196259">
      <w:pPr>
        <w:pStyle w:val="cod"/>
        <w:rPr>
          <w:lang w:val="es-DO"/>
        </w:rPr>
      </w:pPr>
      <w:r>
        <w:rPr>
          <w:lang w:val="es-DO"/>
        </w:rPr>
        <w:tab/>
        <w:t>unUsr.setId(id);</w:t>
      </w:r>
    </w:p>
    <w:p w:rsidR="00B15467" w:rsidRPr="00196259" w:rsidRDefault="00B15467" w:rsidP="00196259">
      <w:pPr>
        <w:pStyle w:val="cod"/>
        <w:rPr>
          <w:lang w:val="es-DO"/>
        </w:rPr>
      </w:pPr>
    </w:p>
    <w:p w:rsidR="00B15467" w:rsidRPr="004901C9" w:rsidRDefault="00B15467" w:rsidP="00196259">
      <w:pPr>
        <w:pStyle w:val="cod"/>
        <w:rPr>
          <w:lang w:val="es-DO"/>
        </w:rPr>
      </w:pPr>
      <w:r w:rsidRPr="00196259">
        <w:rPr>
          <w:lang w:val="es-DO"/>
        </w:rPr>
        <w:tab/>
      </w:r>
      <w:r w:rsidRPr="004901C9">
        <w:rPr>
          <w:lang w:val="es-DO"/>
        </w:rPr>
        <w:t>conexionDB.Cerrar();</w:t>
      </w:r>
    </w:p>
    <w:p w:rsidR="00B15467" w:rsidRDefault="00B15467" w:rsidP="00196259">
      <w:pPr>
        <w:pStyle w:val="cod"/>
      </w:pPr>
      <w:r w:rsidRPr="00196259">
        <w:t>}</w:t>
      </w:r>
    </w:p>
    <w:sectPr w:rsidR="00B15467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823BB"/>
    <w:rsid w:val="000A227B"/>
    <w:rsid w:val="000A25AF"/>
    <w:rsid w:val="000C3CB2"/>
    <w:rsid w:val="000D1703"/>
    <w:rsid w:val="00120AF2"/>
    <w:rsid w:val="00130A3F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E3A1A"/>
    <w:rsid w:val="00211FBC"/>
    <w:rsid w:val="00222A4C"/>
    <w:rsid w:val="0022768F"/>
    <w:rsid w:val="00235D21"/>
    <w:rsid w:val="00237527"/>
    <w:rsid w:val="002560CF"/>
    <w:rsid w:val="00261BE8"/>
    <w:rsid w:val="002D08FE"/>
    <w:rsid w:val="002F1D88"/>
    <w:rsid w:val="003001F7"/>
    <w:rsid w:val="00310FE9"/>
    <w:rsid w:val="003356CA"/>
    <w:rsid w:val="00341C67"/>
    <w:rsid w:val="00376AB6"/>
    <w:rsid w:val="003868D6"/>
    <w:rsid w:val="003B6953"/>
    <w:rsid w:val="003D0BB8"/>
    <w:rsid w:val="003D2F3F"/>
    <w:rsid w:val="0040130C"/>
    <w:rsid w:val="00401564"/>
    <w:rsid w:val="00456E05"/>
    <w:rsid w:val="00486A57"/>
    <w:rsid w:val="004901C9"/>
    <w:rsid w:val="004952EA"/>
    <w:rsid w:val="004C3423"/>
    <w:rsid w:val="004C68FC"/>
    <w:rsid w:val="004D0E88"/>
    <w:rsid w:val="004E7788"/>
    <w:rsid w:val="00511839"/>
    <w:rsid w:val="00514653"/>
    <w:rsid w:val="00531594"/>
    <w:rsid w:val="005458C3"/>
    <w:rsid w:val="0057489C"/>
    <w:rsid w:val="005A6FF4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D2C1D"/>
    <w:rsid w:val="006E2018"/>
    <w:rsid w:val="006E6EA1"/>
    <w:rsid w:val="006E70F7"/>
    <w:rsid w:val="00743D90"/>
    <w:rsid w:val="0076131F"/>
    <w:rsid w:val="00773FBE"/>
    <w:rsid w:val="007857D1"/>
    <w:rsid w:val="007F201C"/>
    <w:rsid w:val="007F615A"/>
    <w:rsid w:val="008019C5"/>
    <w:rsid w:val="008119F5"/>
    <w:rsid w:val="00814DD6"/>
    <w:rsid w:val="00835E7D"/>
    <w:rsid w:val="00841E4D"/>
    <w:rsid w:val="008468F5"/>
    <w:rsid w:val="00866FFE"/>
    <w:rsid w:val="00871E5E"/>
    <w:rsid w:val="008F0DE4"/>
    <w:rsid w:val="009011FE"/>
    <w:rsid w:val="00903F09"/>
    <w:rsid w:val="00905381"/>
    <w:rsid w:val="00914239"/>
    <w:rsid w:val="0092676C"/>
    <w:rsid w:val="00930BE9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83BD3"/>
    <w:rsid w:val="00AC4217"/>
    <w:rsid w:val="00AC7C06"/>
    <w:rsid w:val="00AE4D53"/>
    <w:rsid w:val="00AF6BDD"/>
    <w:rsid w:val="00B02833"/>
    <w:rsid w:val="00B135E9"/>
    <w:rsid w:val="00B14F7A"/>
    <w:rsid w:val="00B15467"/>
    <w:rsid w:val="00B33038"/>
    <w:rsid w:val="00B5535D"/>
    <w:rsid w:val="00B65244"/>
    <w:rsid w:val="00B67595"/>
    <w:rsid w:val="00BC1BD1"/>
    <w:rsid w:val="00BE3055"/>
    <w:rsid w:val="00BF1B37"/>
    <w:rsid w:val="00BF59ED"/>
    <w:rsid w:val="00C37588"/>
    <w:rsid w:val="00CF5550"/>
    <w:rsid w:val="00D01842"/>
    <w:rsid w:val="00D06F75"/>
    <w:rsid w:val="00D140F2"/>
    <w:rsid w:val="00D23948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3A6C"/>
    <w:rsid w:val="00E473FC"/>
    <w:rsid w:val="00E71357"/>
    <w:rsid w:val="00E92C07"/>
    <w:rsid w:val="00EB14E5"/>
    <w:rsid w:val="00EF6B43"/>
    <w:rsid w:val="00F13422"/>
    <w:rsid w:val="00F56348"/>
    <w:rsid w:val="00F6108E"/>
    <w:rsid w:val="00FA2121"/>
    <w:rsid w:val="00FB309C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6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3010</TotalTime>
  <Pages>7</Pages>
  <Words>881</Words>
  <Characters>5026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37</cp:revision>
  <dcterms:created xsi:type="dcterms:W3CDTF">2013-05-09T05:45:00Z</dcterms:created>
  <dcterms:modified xsi:type="dcterms:W3CDTF">2013-09-20T20:17:00Z</dcterms:modified>
</cp:coreProperties>
</file>