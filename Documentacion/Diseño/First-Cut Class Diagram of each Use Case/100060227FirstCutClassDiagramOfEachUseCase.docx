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7EB" w:rsidRDefault="000017EB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017EB" w:rsidRDefault="000017EB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017EB" w:rsidRPr="00A54817" w:rsidRDefault="000017EB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  <w:lang w:val="en-US"/>
        </w:rPr>
      </w:pPr>
      <w:r w:rsidRPr="00A54817">
        <w:rPr>
          <w:rFonts w:ascii="Arial" w:hAnsi="Arial" w:cs="Arial"/>
          <w:sz w:val="47"/>
          <w:szCs w:val="47"/>
          <w:lang w:val="en-US"/>
        </w:rPr>
        <w:t>Evaluación de Calidad de Servicio</w:t>
      </w:r>
    </w:p>
    <w:p w:rsidR="000017EB" w:rsidRPr="00A54817" w:rsidRDefault="000017EB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017EB" w:rsidRPr="00A54817" w:rsidRDefault="000017EB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017EB" w:rsidRPr="00A54817" w:rsidRDefault="000017EB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017EB" w:rsidRPr="000050BD" w:rsidRDefault="000017EB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  <w:r w:rsidRPr="000050BD">
        <w:rPr>
          <w:rFonts w:ascii="Impact" w:hAnsi="Impact" w:cs="Impact"/>
          <w:b/>
          <w:bCs/>
          <w:sz w:val="47"/>
          <w:szCs w:val="47"/>
          <w:lang w:val="en-US"/>
        </w:rPr>
        <w:t>First-Cut Class Diagram of Each Use Case</w:t>
      </w:r>
    </w:p>
    <w:p w:rsidR="000017EB" w:rsidRPr="000050BD" w:rsidRDefault="000017EB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017EB" w:rsidRPr="000050BD" w:rsidRDefault="000017EB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017EB" w:rsidRPr="000050BD" w:rsidRDefault="000017EB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017EB" w:rsidRPr="000050BD" w:rsidRDefault="000017EB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017EB" w:rsidRPr="000050BD" w:rsidRDefault="000017EB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017EB" w:rsidRPr="000050BD" w:rsidRDefault="000017EB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017EB" w:rsidRPr="000050BD" w:rsidRDefault="000017EB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017EB" w:rsidRPr="000050BD" w:rsidRDefault="000017EB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017EB" w:rsidRPr="00CC1294" w:rsidRDefault="000017EB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0017EB" w:rsidRDefault="000017EB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017EB" w:rsidRDefault="000017EB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017EB" w:rsidRDefault="000017EB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017EB" w:rsidRDefault="000017EB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017EB" w:rsidRPr="00CC1294" w:rsidRDefault="000017EB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017EB" w:rsidRPr="00CC1294" w:rsidRDefault="000017EB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10/04</w:t>
      </w:r>
      <w:r w:rsidRPr="000222D5">
        <w:rPr>
          <w:rFonts w:ascii="Arial" w:hAnsi="Arial" w:cs="Arial"/>
          <w:sz w:val="47"/>
          <w:szCs w:val="47"/>
        </w:rPr>
        <w:t>/2013</w:t>
      </w:r>
    </w:p>
    <w:p w:rsidR="000017EB" w:rsidRPr="00CC1294" w:rsidRDefault="000017EB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0017EB" w:rsidRPr="00CC1294" w:rsidRDefault="000017EB" w:rsidP="005A5A53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721"/>
        <w:gridCol w:w="4790"/>
        <w:gridCol w:w="3429"/>
      </w:tblGrid>
      <w:tr w:rsidR="000017EB" w:rsidRPr="00B87213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017EB" w:rsidRPr="00B87213" w:rsidRDefault="000017EB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B87213">
              <w:rPr>
                <w:b/>
                <w:bCs/>
                <w:color w:val="000000"/>
                <w:lang w:eastAsia="es-DO"/>
              </w:rPr>
              <w:t>Historia del Documento</w:t>
            </w:r>
          </w:p>
        </w:tc>
      </w:tr>
      <w:tr w:rsidR="000017EB" w:rsidRPr="00B87213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B87213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B87213">
              <w:rPr>
                <w:b/>
                <w:bCs/>
                <w:color w:val="000000"/>
                <w:lang w:eastAsia="es-DO"/>
              </w:rPr>
              <w:t xml:space="preserve"> Fecha, dd/mm/aaaa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B87213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0017EB" w:rsidRPr="00B87213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B87213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0222D5">
            <w:pPr>
              <w:spacing w:after="0" w:line="240" w:lineRule="auto"/>
              <w:rPr>
                <w:color w:val="000000"/>
                <w:lang w:eastAsia="es-DO"/>
              </w:rPr>
            </w:pPr>
            <w:r w:rsidRPr="00B87213">
              <w:rPr>
                <w:color w:val="000000"/>
                <w:lang w:eastAsia="es-DO"/>
              </w:rPr>
              <w:t>10/04/2013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B87213">
              <w:rPr>
                <w:color w:val="000000"/>
                <w:lang w:eastAsia="es-DO"/>
              </w:rPr>
              <w:t>Aneudy Labour</w:t>
            </w:r>
          </w:p>
        </w:tc>
      </w:tr>
      <w:tr w:rsidR="000017EB" w:rsidRPr="00B87213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0017EB" w:rsidRPr="00B87213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B87213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B87213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B87213">
              <w:rPr>
                <w:color w:val="000000"/>
                <w:lang w:eastAsia="es-DO"/>
              </w:rPr>
              <w:t> </w:t>
            </w:r>
          </w:p>
        </w:tc>
      </w:tr>
      <w:tr w:rsidR="000017EB" w:rsidRPr="00B87213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B87213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B87213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B87213">
              <w:rPr>
                <w:color w:val="000000"/>
                <w:lang w:eastAsia="es-DO"/>
              </w:rPr>
              <w:t> </w:t>
            </w:r>
          </w:p>
        </w:tc>
      </w:tr>
    </w:tbl>
    <w:p w:rsidR="000017EB" w:rsidRPr="00CC1294" w:rsidRDefault="000017EB" w:rsidP="005A5A53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/>
      </w:tblPr>
      <w:tblGrid>
        <w:gridCol w:w="2974"/>
        <w:gridCol w:w="2117"/>
        <w:gridCol w:w="5849"/>
      </w:tblGrid>
      <w:tr w:rsidR="000017EB" w:rsidRPr="00B87213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017EB" w:rsidRPr="00B87213" w:rsidRDefault="000017EB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B87213">
              <w:br w:type="page"/>
            </w:r>
            <w:r w:rsidRPr="00B87213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0017EB" w:rsidRPr="00B87213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B87213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B87213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B87213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0017EB" w:rsidRPr="00B87213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B87213">
              <w:rPr>
                <w:color w:val="000000"/>
                <w:lang w:eastAsia="es-DO"/>
              </w:rPr>
              <w:t>Felix Ferreiras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B87213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B87213">
              <w:rPr>
                <w:color w:val="000000"/>
                <w:lang w:eastAsia="es-DO"/>
              </w:rPr>
              <w:t>ferreiras54@yahoo.es; Móvil xxx-xxx-xxxx</w:t>
            </w:r>
          </w:p>
        </w:tc>
      </w:tr>
      <w:tr w:rsidR="000017EB" w:rsidRPr="00B87213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B87213">
              <w:rPr>
                <w:color w:val="000000"/>
                <w:lang w:eastAsia="es-DO"/>
              </w:rPr>
              <w:t>Aneudy Labour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B87213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smartTag w:uri="urn:schemas-microsoft-com:office:smarttags" w:element="PersonName">
              <w:r w:rsidRPr="00B87213">
                <w:rPr>
                  <w:color w:val="000000"/>
                  <w:lang w:eastAsia="es-DO"/>
                </w:rPr>
                <w:t>aneudylab@gmail.com</w:t>
              </w:r>
            </w:smartTag>
            <w:r w:rsidRPr="00B87213">
              <w:rPr>
                <w:color w:val="000000"/>
                <w:lang w:eastAsia="es-DO"/>
              </w:rPr>
              <w:t>; Móvil 829-441-8800</w:t>
            </w:r>
          </w:p>
        </w:tc>
      </w:tr>
      <w:tr w:rsidR="000017EB" w:rsidRPr="00B87213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B87213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B87213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B87213">
              <w:rPr>
                <w:color w:val="000000"/>
                <w:lang w:eastAsia="es-DO"/>
              </w:rPr>
              <w:t> </w:t>
            </w:r>
          </w:p>
        </w:tc>
      </w:tr>
      <w:tr w:rsidR="000017EB" w:rsidRPr="00B87213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B87213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B87213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17EB" w:rsidRPr="00B87213" w:rsidRDefault="000017EB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B87213">
              <w:rPr>
                <w:color w:val="000000"/>
                <w:lang w:eastAsia="es-DO"/>
              </w:rPr>
              <w:t> </w:t>
            </w:r>
          </w:p>
        </w:tc>
      </w:tr>
    </w:tbl>
    <w:p w:rsidR="000017EB" w:rsidRDefault="000017EB">
      <w:pPr>
        <w:rPr>
          <w:lang w:val="en-US"/>
        </w:rPr>
      </w:pPr>
    </w:p>
    <w:p w:rsidR="000017EB" w:rsidRPr="008856B3" w:rsidRDefault="000017EB" w:rsidP="008856B3"/>
    <w:p w:rsidR="000017EB" w:rsidRDefault="000017EB" w:rsidP="008856B3">
      <w:pPr>
        <w:sectPr w:rsidR="000017EB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017EB" w:rsidRDefault="000017EB" w:rsidP="000222D5">
      <w:pPr>
        <w:pStyle w:val="Tit1"/>
      </w:pPr>
      <w:r>
        <w:t>Iniciar Sesión</w:t>
      </w:r>
    </w:p>
    <w:p w:rsidR="000017EB" w:rsidRDefault="000017EB" w:rsidP="000050BD">
      <w:pPr>
        <w:jc w:val="center"/>
      </w:pPr>
      <w:r w:rsidRPr="00A54817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147.75pt">
            <v:imagedata r:id="rId5" o:title=""/>
          </v:shape>
        </w:pict>
      </w:r>
    </w:p>
    <w:p w:rsidR="000017EB" w:rsidRDefault="000017EB" w:rsidP="000050BD">
      <w:pPr>
        <w:pStyle w:val="Tit1"/>
      </w:pPr>
      <w:r>
        <w:t>Crear plantilla de evaluación</w:t>
      </w:r>
    </w:p>
    <w:p w:rsidR="000017EB" w:rsidRDefault="000017EB" w:rsidP="000050BD">
      <w:pPr>
        <w:jc w:val="center"/>
      </w:pPr>
      <w:r w:rsidRPr="00A54817">
        <w:rPr>
          <w:noProof/>
          <w:lang w:val="en-US"/>
        </w:rPr>
        <w:pict>
          <v:shape id="_x0000_i1026" type="#_x0000_t75" style="width:476.25pt;height:416.25pt">
            <v:imagedata r:id="rId6" o:title=""/>
          </v:shape>
        </w:pict>
      </w:r>
    </w:p>
    <w:p w:rsidR="000017EB" w:rsidRDefault="000017EB">
      <w:r>
        <w:br w:type="page"/>
      </w:r>
    </w:p>
    <w:p w:rsidR="000017EB" w:rsidRDefault="000017EB" w:rsidP="000050BD">
      <w:pPr>
        <w:pStyle w:val="Tit1"/>
      </w:pPr>
      <w:r>
        <w:t>Evaluar representante</w:t>
      </w:r>
    </w:p>
    <w:p w:rsidR="000017EB" w:rsidRDefault="000017EB" w:rsidP="000050BD">
      <w:pPr>
        <w:jc w:val="center"/>
        <w:rPr>
          <w:noProof/>
          <w:lang w:val="en-US"/>
        </w:rPr>
      </w:pPr>
      <w:r w:rsidRPr="00A54817">
        <w:rPr>
          <w:noProof/>
          <w:lang w:val="en-US"/>
        </w:rPr>
        <w:pict>
          <v:shape id="_x0000_i1027" type="#_x0000_t75" style="width:539.25pt;height:531.75pt">
            <v:imagedata r:id="rId7" o:title=""/>
          </v:shape>
        </w:pict>
      </w:r>
    </w:p>
    <w:p w:rsidR="000017EB" w:rsidRDefault="000017EB" w:rsidP="00A54817"/>
    <w:p w:rsidR="000017EB" w:rsidRDefault="000017EB" w:rsidP="000050BD">
      <w:pPr>
        <w:pStyle w:val="Tit1"/>
      </w:pPr>
      <w:r>
        <w:br w:type="page"/>
        <w:t>Revisar evaluación</w:t>
      </w:r>
    </w:p>
    <w:p w:rsidR="000017EB" w:rsidRDefault="000017EB" w:rsidP="000050BD">
      <w:pPr>
        <w:jc w:val="center"/>
      </w:pPr>
      <w:bookmarkStart w:id="0" w:name="_GoBack"/>
      <w:bookmarkEnd w:id="0"/>
      <w:r w:rsidRPr="00A54817">
        <w:rPr>
          <w:noProof/>
          <w:lang w:val="en-US"/>
        </w:rPr>
        <w:pict>
          <v:shape id="_x0000_i1028" type="#_x0000_t75" style="width:537pt;height:321pt">
            <v:imagedata r:id="rId8" o:title=""/>
          </v:shape>
        </w:pict>
      </w:r>
    </w:p>
    <w:p w:rsidR="000017EB" w:rsidRDefault="000017EB">
      <w:r>
        <w:br w:type="page"/>
      </w:r>
    </w:p>
    <w:p w:rsidR="000017EB" w:rsidRDefault="000017EB" w:rsidP="000050BD">
      <w:pPr>
        <w:pStyle w:val="Tit1"/>
      </w:pPr>
      <w:r>
        <w:t>Actualizar</w:t>
      </w:r>
      <w:r>
        <w:pict>
          <v:shape id="_x0000_i1029" type="#_x0000_t75" style="width:538.5pt;height:321pt">
            <v:imagedata r:id="rId9" o:title=""/>
          </v:shape>
        </w:pict>
      </w:r>
      <w:r>
        <w:t xml:space="preserve"> evaluación</w:t>
      </w:r>
    </w:p>
    <w:p w:rsidR="000017EB" w:rsidRDefault="000017EB" w:rsidP="000050BD">
      <w:pPr>
        <w:jc w:val="center"/>
      </w:pPr>
    </w:p>
    <w:p w:rsidR="000017EB" w:rsidRDefault="000017EB" w:rsidP="000050BD">
      <w:pPr>
        <w:pStyle w:val="Tit1"/>
      </w:pPr>
      <w:r>
        <w:t>Crear usuario</w:t>
      </w:r>
    </w:p>
    <w:p w:rsidR="000017EB" w:rsidRPr="000050BD" w:rsidRDefault="000017EB" w:rsidP="000050BD">
      <w:pPr>
        <w:jc w:val="center"/>
      </w:pPr>
      <w:r w:rsidRPr="00A54817">
        <w:rPr>
          <w:noProof/>
          <w:lang w:val="en-US"/>
        </w:rPr>
        <w:pict>
          <v:shape id="_x0000_i1030" type="#_x0000_t75" style="width:306pt;height:267.75pt">
            <v:imagedata r:id="rId10" o:title=""/>
          </v:shape>
        </w:pict>
      </w:r>
    </w:p>
    <w:sectPr w:rsidR="000017EB" w:rsidRPr="000050BD" w:rsidSect="00196B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cs="Arial" w:hint="default"/>
        <w:sz w:val="27"/>
        <w:szCs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cs="Arial" w:hint="default"/>
        <w:sz w:val="27"/>
        <w:szCs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3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cs="Arial" w:hint="default"/>
          <w:sz w:val="27"/>
          <w:szCs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cs="Arial" w:hint="default"/>
          <w:sz w:val="27"/>
          <w:szCs w:val="27"/>
        </w:rPr>
      </w:lvl>
    </w:lvlOverride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7B4E"/>
    <w:rsid w:val="000017EB"/>
    <w:rsid w:val="000050BD"/>
    <w:rsid w:val="000222D5"/>
    <w:rsid w:val="00027B4E"/>
    <w:rsid w:val="000A6CC8"/>
    <w:rsid w:val="000F33CD"/>
    <w:rsid w:val="0012662E"/>
    <w:rsid w:val="00130A3F"/>
    <w:rsid w:val="0014164F"/>
    <w:rsid w:val="001443FE"/>
    <w:rsid w:val="00196B7A"/>
    <w:rsid w:val="001A26C4"/>
    <w:rsid w:val="00240D88"/>
    <w:rsid w:val="00253960"/>
    <w:rsid w:val="00286FF0"/>
    <w:rsid w:val="002D49F5"/>
    <w:rsid w:val="003553AB"/>
    <w:rsid w:val="003D4E17"/>
    <w:rsid w:val="003E3DAB"/>
    <w:rsid w:val="00405D50"/>
    <w:rsid w:val="005A5A53"/>
    <w:rsid w:val="005C1721"/>
    <w:rsid w:val="006E4451"/>
    <w:rsid w:val="006E6B65"/>
    <w:rsid w:val="0078162C"/>
    <w:rsid w:val="007E5BA9"/>
    <w:rsid w:val="008856B3"/>
    <w:rsid w:val="00886870"/>
    <w:rsid w:val="008C301A"/>
    <w:rsid w:val="00946B91"/>
    <w:rsid w:val="00947633"/>
    <w:rsid w:val="0099139A"/>
    <w:rsid w:val="009D2271"/>
    <w:rsid w:val="00A26F4B"/>
    <w:rsid w:val="00A43695"/>
    <w:rsid w:val="00A54817"/>
    <w:rsid w:val="00A57D2C"/>
    <w:rsid w:val="00AC1F28"/>
    <w:rsid w:val="00B070EA"/>
    <w:rsid w:val="00B076F5"/>
    <w:rsid w:val="00B54DE1"/>
    <w:rsid w:val="00B87213"/>
    <w:rsid w:val="00C0445E"/>
    <w:rsid w:val="00C311F2"/>
    <w:rsid w:val="00CC1294"/>
    <w:rsid w:val="00CC1E88"/>
    <w:rsid w:val="00CD172B"/>
    <w:rsid w:val="00CF21A0"/>
    <w:rsid w:val="00D82AFF"/>
    <w:rsid w:val="00E402B4"/>
    <w:rsid w:val="00EF098A"/>
    <w:rsid w:val="00FC08A0"/>
    <w:rsid w:val="00FC1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C4"/>
    <w:pPr>
      <w:spacing w:after="200" w:line="276" w:lineRule="auto"/>
    </w:pPr>
    <w:rPr>
      <w:rFonts w:cs="Calibri"/>
      <w:lang w:val="es-DO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0445E"/>
    <w:pPr>
      <w:ind w:left="720"/>
      <w:contextualSpacing/>
    </w:pPr>
  </w:style>
  <w:style w:type="paragraph" w:customStyle="1" w:styleId="Pregunta">
    <w:name w:val="Pregunta"/>
    <w:basedOn w:val="ListParagraph"/>
    <w:uiPriority w:val="99"/>
    <w:rsid w:val="00C0445E"/>
    <w:pPr>
      <w:numPr>
        <w:numId w:val="1"/>
      </w:numPr>
      <w:ind w:left="364"/>
    </w:pPr>
    <w:rPr>
      <w:b/>
      <w:bCs/>
    </w:rPr>
  </w:style>
  <w:style w:type="paragraph" w:customStyle="1" w:styleId="Tit1">
    <w:name w:val="Tit1"/>
    <w:basedOn w:val="Normal"/>
    <w:next w:val="Normal"/>
    <w:uiPriority w:val="99"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paragraph" w:customStyle="1" w:styleId="Tit2">
    <w:name w:val="Tit2"/>
    <w:basedOn w:val="Normal"/>
    <w:next w:val="Normal"/>
    <w:uiPriority w:val="99"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ListParagraph"/>
    <w:uiPriority w:val="99"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rsid w:val="00B5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BalloonText">
    <w:name w:val="Balloon Text"/>
    <w:basedOn w:val="Normal"/>
    <w:link w:val="BalloonTextChar"/>
    <w:uiPriority w:val="99"/>
    <w:semiHidden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1A"/>
    <w:rPr>
      <w:rFonts w:ascii="Tahoma" w:hAnsi="Tahoma" w:cs="Tahoma"/>
      <w:sz w:val="16"/>
      <w:szCs w:val="16"/>
    </w:rPr>
  </w:style>
  <w:style w:type="numbering" w:customStyle="1" w:styleId="LisTit">
    <w:name w:val="LisTit"/>
    <w:rsid w:val="0097650C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81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689</TotalTime>
  <Pages>7</Pages>
  <Words>90</Words>
  <Characters>519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23</cp:revision>
  <cp:lastPrinted>2013-04-12T02:00:00Z</cp:lastPrinted>
  <dcterms:created xsi:type="dcterms:W3CDTF">2013-02-19T04:50:00Z</dcterms:created>
  <dcterms:modified xsi:type="dcterms:W3CDTF">2013-09-12T22:22:00Z</dcterms:modified>
</cp:coreProperties>
</file>